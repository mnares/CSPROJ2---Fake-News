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4216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D7AEE">
        <w:rPr>
          <w:rFonts w:cs="Arial"/>
          <w:sz w:val="22"/>
          <w:szCs w:val="22"/>
        </w:rPr>
        <w:t xml:space="preserve"> Fake News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D7AEE">
        <w:rPr>
          <w:rFonts w:cs="Arial"/>
          <w:sz w:val="22"/>
          <w:szCs w:val="22"/>
        </w:rPr>
        <w:t xml:space="preserve"> School of Computing &amp;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12C10">
        <w:rPr>
          <w:rFonts w:cs="Arial"/>
        </w:rPr>
        <w:t>Fake News Identifier Web Application</w:t>
      </w:r>
    </w:p>
    <w:p w:rsidR="00AC1680" w:rsidRDefault="0044216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 Zeus H.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C37E2A">
              <w:rPr>
                <w:rFonts w:cs="Arial"/>
                <w:sz w:val="20"/>
              </w:rPr>
              <w:t>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8D7AEE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845AF" w:rsidRPr="008D7AEE" w:rsidRDefault="00D6570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5347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3473" w:rsidRDefault="0075347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2/5/2018</w:t>
            </w:r>
          </w:p>
        </w:tc>
        <w:tc>
          <w:tcPr>
            <w:tcW w:w="198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53473" w:rsidRDefault="00D565E2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06A5D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2/12/2018</w:t>
            </w:r>
          </w:p>
        </w:tc>
        <w:tc>
          <w:tcPr>
            <w:tcW w:w="198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E688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2/26/2018</w:t>
            </w:r>
          </w:p>
        </w:tc>
        <w:tc>
          <w:tcPr>
            <w:tcW w:w="198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Deleon, Aleo &amp; Holgado, Wyatt</w:t>
            </w:r>
          </w:p>
        </w:tc>
        <w:tc>
          <w:tcPr>
            <w:tcW w:w="414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7E688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03/05/2018</w:t>
            </w:r>
          </w:p>
        </w:tc>
        <w:tc>
          <w:tcPr>
            <w:tcW w:w="1980" w:type="dxa"/>
          </w:tcPr>
          <w:p w:rsidR="007E688E" w:rsidRDefault="007E688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Holgado, Wyatt </w:t>
            </w:r>
          </w:p>
        </w:tc>
        <w:tc>
          <w:tcPr>
            <w:tcW w:w="4140" w:type="dxa"/>
          </w:tcPr>
          <w:p w:rsidR="007E688E" w:rsidRDefault="007E688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D12C1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12C10" w:rsidRDefault="00D12C10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D12C10" w:rsidRDefault="00D12C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3/12/2018</w:t>
            </w:r>
          </w:p>
        </w:tc>
        <w:tc>
          <w:tcPr>
            <w:tcW w:w="1980" w:type="dxa"/>
          </w:tcPr>
          <w:p w:rsidR="00D12C10" w:rsidRDefault="00D12C1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140" w:type="dxa"/>
          </w:tcPr>
          <w:p w:rsidR="00D12C10" w:rsidRDefault="00D12C10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A543E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543E7" w:rsidRDefault="00A543E7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8.0</w:t>
            </w:r>
          </w:p>
        </w:tc>
        <w:tc>
          <w:tcPr>
            <w:tcW w:w="1260" w:type="dxa"/>
          </w:tcPr>
          <w:p w:rsidR="00A543E7" w:rsidRDefault="00A543E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03/19/2018</w:t>
            </w:r>
          </w:p>
        </w:tc>
        <w:tc>
          <w:tcPr>
            <w:tcW w:w="1980" w:type="dxa"/>
          </w:tcPr>
          <w:p w:rsidR="00A543E7" w:rsidRDefault="00A543E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A543E7" w:rsidRDefault="00A543E7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  <w:tr w:rsidR="0044216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4216C" w:rsidRDefault="0044216C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9.0</w:t>
            </w:r>
          </w:p>
        </w:tc>
        <w:tc>
          <w:tcPr>
            <w:tcW w:w="1260" w:type="dxa"/>
          </w:tcPr>
          <w:p w:rsidR="0044216C" w:rsidRDefault="004421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3/26/2018</w:t>
            </w:r>
          </w:p>
        </w:tc>
        <w:tc>
          <w:tcPr>
            <w:tcW w:w="1980" w:type="dxa"/>
          </w:tcPr>
          <w:p w:rsidR="0044216C" w:rsidRDefault="004421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44216C" w:rsidRDefault="0044216C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Milestones</w:t>
            </w:r>
          </w:p>
        </w:tc>
      </w:tr>
    </w:tbl>
    <w:p w:rsidR="007845AF" w:rsidRDefault="007845AF" w:rsidP="007845AF"/>
    <w:p w:rsidR="008D7AEE" w:rsidRDefault="008D7AEE" w:rsidP="007845AF"/>
    <w:p w:rsidR="008D7AEE" w:rsidRDefault="008D7AEE" w:rsidP="007845AF"/>
    <w:p w:rsidR="008D7AEE" w:rsidRDefault="008D7AEE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718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D12C10">
          <w:rPr>
            <w:rStyle w:val="Hyperlink"/>
            <w:noProof/>
          </w:rPr>
          <w:t xml:space="preserve">PROJECT STATUS REPORT 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71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71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718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718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F71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F718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D565E2" w:rsidRPr="00D565E2" w:rsidRDefault="00D565E2" w:rsidP="00D565E2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:rsidR="00461730" w:rsidRPr="008D7AEE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44216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</w:t>
      </w:r>
      <w:bookmarkEnd w:id="19"/>
      <w:r w:rsidR="00D12C10">
        <w:rPr>
          <w:sz w:val="26"/>
          <w:szCs w:val="26"/>
        </w:rPr>
        <w:t>RT</w:t>
      </w:r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44216C" w:rsidRDefault="00A543E7" w:rsidP="0044216C">
      <w:pPr>
        <w:ind w:left="590"/>
      </w:pPr>
      <w:bookmarkStart w:id="21" w:name="Text2"/>
      <w:r>
        <w:rPr>
          <w:rFonts w:cs="Arial"/>
        </w:rPr>
        <w:t xml:space="preserve">The team </w:t>
      </w:r>
      <w:bookmarkStart w:id="22" w:name="_Toc77392560"/>
      <w:bookmarkEnd w:id="21"/>
      <w:r w:rsidR="00007A79">
        <w:rPr>
          <w:rFonts w:cs="Arial"/>
        </w:rPr>
        <w:t>is already half way in finishing the project. The team needs to focus on the documentation itself for it needs a lot of improvements. Also, the team is making the prototype even better than the last version.</w:t>
      </w:r>
    </w:p>
    <w:p w:rsidR="007B0604" w:rsidRDefault="007407E0" w:rsidP="003A1956">
      <w:pPr>
        <w:pStyle w:val="Heading2"/>
        <w:spacing w:before="480" w:after="240"/>
      </w:pPr>
      <w:r>
        <w:t>Report Template</w:t>
      </w:r>
      <w:bookmarkEnd w:id="22"/>
    </w:p>
    <w:tbl>
      <w:tblPr>
        <w:tblStyle w:val="ProjectStatusReport"/>
        <w:tblW w:w="8798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3098"/>
        <w:gridCol w:w="2680"/>
        <w:gridCol w:w="3020"/>
      </w:tblGrid>
      <w:tr w:rsidR="00F36D60" w:rsidRPr="001252A7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798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</w:t>
            </w:r>
            <w:r w:rsidR="00D65703">
              <w:t xml:space="preserve"> Name: Fake News</w:t>
            </w:r>
          </w:p>
        </w:tc>
      </w:tr>
      <w:tr w:rsidR="00840033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3098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A543E7" w:rsidP="009435EB">
            <w:pPr>
              <w:spacing w:before="40" w:after="40"/>
            </w:pPr>
            <w:r>
              <w:t>Nares, Marc Anthony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4216C" w:rsidP="009435EB">
            <w:pPr>
              <w:spacing w:before="40" w:after="40"/>
            </w:pPr>
            <w:r>
              <w:t>03/26</w:t>
            </w:r>
            <w:r w:rsidR="00D12C10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4216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03/26</w:t>
            </w:r>
            <w:r w:rsidR="00D65703" w:rsidRPr="00A543E7">
              <w:rPr>
                <w:b w:val="0"/>
              </w:rPr>
              <w:t>/18</w:t>
            </w:r>
            <w:r w:rsidR="00D6570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04/02</w:t>
            </w:r>
            <w:r w:rsidR="00A543E7">
              <w:rPr>
                <w:b w:val="0"/>
              </w:rPr>
              <w:t>/18</w:t>
            </w:r>
          </w:p>
        </w:tc>
      </w:tr>
      <w:tr w:rsidR="009435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798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DA3788" w:rsidP="000C543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already half way in finishing the project. The team is currently making changes in the documentation to improve it way better than before.</w:t>
            </w:r>
          </w:p>
        </w:tc>
      </w:tr>
      <w:tr w:rsidR="00F36D60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798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DA3788" w:rsidP="00C37E2A">
            <w:pPr>
              <w:pStyle w:val="StyleTableHeader10pt"/>
              <w:tabs>
                <w:tab w:val="left" w:pos="1209"/>
              </w:tabs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making the final changes in the following assigned task.</w:t>
            </w:r>
          </w:p>
        </w:tc>
      </w:tr>
      <w:tr w:rsidR="00F36D60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798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33C33" w:rsidP="009435EB">
                  <w:r>
                    <w:t>Adviser / Consultant</w:t>
                  </w:r>
                </w:p>
              </w:tc>
            </w:tr>
            <w:tr w:rsidR="00233C3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33C3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D565E2" w:rsidRPr="00C13EAB" w:rsidRDefault="00D565E2" w:rsidP="00D565E2">
            <w:pPr>
              <w:pStyle w:val="TableText"/>
              <w:spacing w:before="20" w:after="60"/>
              <w:ind w:left="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798" w:type="dxa"/>
            <w:gridSpan w:val="3"/>
          </w:tcPr>
          <w:p w:rsidR="000A618C" w:rsidRDefault="000A618C"/>
          <w:tbl>
            <w:tblPr>
              <w:tblStyle w:val="ProjectStatusReport"/>
              <w:tblpPr w:leftFromText="180" w:rightFromText="180" w:horzAnchor="margin" w:tblpY="-11040"/>
              <w:tblOverlap w:val="never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7"/>
              <w:gridCol w:w="1599"/>
              <w:gridCol w:w="2557"/>
            </w:tblGrid>
            <w:tr w:rsidR="00811B77" w:rsidRPr="00C13EAB" w:rsidTr="004421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99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F26B2" w:rsidP="00CD4105">
                  <w:r>
                    <w:t>Documentation</w:t>
                  </w:r>
                </w:p>
              </w:tc>
            </w:tr>
            <w:tr w:rsidR="009435EB" w:rsidRPr="00C13EAB" w:rsidTr="004421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4216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 </w:t>
                  </w:r>
                  <w:r w:rsidR="00D565E2">
                    <w:t>Improvement of overall documentation</w:t>
                  </w:r>
                </w:p>
              </w:tc>
              <w:tc>
                <w:tcPr>
                  <w:tcW w:w="1257" w:type="dxa"/>
                  <w:vAlign w:val="top"/>
                </w:tcPr>
                <w:p w:rsidR="009435EB" w:rsidRDefault="00A543E7" w:rsidP="00CD4105">
                  <w:pPr>
                    <w:spacing w:before="40" w:after="40"/>
                  </w:pPr>
                  <w:r>
                    <w:t>03/28</w:t>
                  </w:r>
                  <w:r w:rsidR="00D565E2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44216C" w:rsidP="00CD4105">
                  <w:pPr>
                    <w:spacing w:before="40" w:after="40"/>
                  </w:pPr>
                  <w:r>
                    <w:t>75</w:t>
                  </w:r>
                  <w:r w:rsidR="00A543E7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4421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44216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</w:t>
                  </w:r>
                  <w:r w:rsidR="00706A5D">
                    <w:t xml:space="preserve"> Project Chart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Default="00A543E7" w:rsidP="00CD4105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706A5D" w:rsidRDefault="0044216C" w:rsidP="00CD4105">
                  <w:pPr>
                    <w:spacing w:before="40" w:after="40"/>
                  </w:pPr>
                  <w:r>
                    <w:t>75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Pr="00706A5D" w:rsidRDefault="00D12C10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 w:rsidR="00706A5D">
                    <w:t>]</w:t>
                  </w:r>
                </w:p>
              </w:tc>
            </w:tr>
            <w:tr w:rsidR="00706A5D" w:rsidRPr="00C13EAB" w:rsidTr="004421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44216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 </w:t>
                  </w:r>
                  <w:r w:rsidR="00706A5D">
                    <w:t>Statement of Work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Default="00A543E7" w:rsidP="00CD4105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706A5D" w:rsidRDefault="0044216C" w:rsidP="00CD4105">
                  <w:pPr>
                    <w:spacing w:before="40" w:after="40"/>
                  </w:pPr>
                  <w:r>
                    <w:t>75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4421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44216C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 </w:t>
                  </w:r>
                  <w:r w:rsidR="00706A5D">
                    <w:t>WBS/Gantt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706A5D" w:rsidRDefault="0044216C" w:rsidP="00706A5D">
                  <w:pPr>
                    <w:spacing w:before="40" w:after="40"/>
                  </w:pPr>
                  <w:r>
                    <w:t>75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4421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44216C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 </w:t>
                  </w:r>
                  <w:r w:rsidR="00706A5D">
                    <w:t>SRS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706A5D" w:rsidRDefault="0044216C" w:rsidP="00706A5D">
                  <w:pPr>
                    <w:spacing w:before="40" w:after="40"/>
                  </w:pPr>
                  <w:r>
                    <w:t>75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4421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44216C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 </w:t>
                  </w:r>
                  <w:r w:rsidR="00706A5D">
                    <w:t>Estimates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706A5D" w:rsidRDefault="0044216C" w:rsidP="00706A5D">
                  <w:pPr>
                    <w:spacing w:before="40" w:after="40"/>
                  </w:pPr>
                  <w:r>
                    <w:t>75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12C10" w:rsidRPr="00C13EAB" w:rsidTr="004421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2C10" w:rsidRDefault="00A543E7" w:rsidP="00A543E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Improve Methodology </w:t>
                  </w:r>
                </w:p>
              </w:tc>
              <w:tc>
                <w:tcPr>
                  <w:tcW w:w="1257" w:type="dxa"/>
                  <w:vAlign w:val="top"/>
                </w:tcPr>
                <w:p w:rsidR="00D12C10" w:rsidRDefault="00A543E7" w:rsidP="00706A5D">
                  <w:pPr>
                    <w:spacing w:before="40" w:after="40"/>
                  </w:pPr>
                  <w:r>
                    <w:t>03/28</w:t>
                  </w:r>
                  <w:r w:rsidR="00D12C10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D12C10" w:rsidRDefault="0044216C" w:rsidP="00706A5D">
                  <w:pPr>
                    <w:spacing w:before="40" w:after="40"/>
                  </w:pPr>
                  <w:r>
                    <w:t>70</w:t>
                  </w:r>
                  <w:r w:rsidR="00D12C10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D12C10" w:rsidRDefault="00D12C10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543E7" w:rsidRPr="00C13EAB" w:rsidTr="004421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543E7" w:rsidRDefault="00A543E7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/ Supporting Documetns</w:t>
                  </w:r>
                </w:p>
              </w:tc>
              <w:tc>
                <w:tcPr>
                  <w:tcW w:w="1257" w:type="dxa"/>
                  <w:vAlign w:val="top"/>
                </w:tcPr>
                <w:p w:rsidR="00A543E7" w:rsidRDefault="0044216C" w:rsidP="00706A5D">
                  <w:pPr>
                    <w:spacing w:before="40" w:after="40"/>
                  </w:pPr>
                  <w:r>
                    <w:t>04/04</w:t>
                  </w:r>
                  <w:r w:rsidR="00A543E7">
                    <w:t>/2018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A543E7" w:rsidRDefault="0044216C" w:rsidP="00706A5D">
                  <w:pPr>
                    <w:spacing w:before="40" w:after="40"/>
                  </w:pPr>
                  <w:r>
                    <w:t>70</w:t>
                  </w:r>
                  <w:r w:rsidR="00A543E7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A543E7" w:rsidRDefault="00A543E7" w:rsidP="00706A5D">
                  <w:pPr>
                    <w:spacing w:before="40" w:after="40"/>
                  </w:pPr>
                  <w:r>
                    <w:t>[</w:t>
                  </w:r>
                  <w:r w:rsidRPr="00D12C10"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t>Prototype</w:t>
                  </w:r>
                </w:p>
              </w:tc>
            </w:tr>
            <w:tr w:rsidR="00706A5D" w:rsidRPr="00C13EAB" w:rsidTr="004421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Framework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Pr="000F26B2" w:rsidRDefault="00A543E7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vAlign w:val="top"/>
                </w:tcPr>
                <w:p w:rsidR="00706A5D" w:rsidRDefault="0044216C" w:rsidP="00706A5D">
                  <w:pPr>
                    <w:spacing w:before="40" w:after="40"/>
                  </w:pPr>
                  <w:r>
                    <w:t>7</w:t>
                  </w:r>
                  <w:r w:rsidR="00A543E7">
                    <w:t>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4421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Coded Features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Pr="000F26B2" w:rsidRDefault="00A543E7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vAlign w:val="top"/>
                </w:tcPr>
                <w:p w:rsidR="00706A5D" w:rsidRDefault="0044216C" w:rsidP="00706A5D">
                  <w:pPr>
                    <w:spacing w:before="40" w:after="40"/>
                  </w:pPr>
                  <w:r>
                    <w:t>6</w:t>
                  </w:r>
                  <w:r w:rsidR="00A543E7">
                    <w:t>0</w:t>
                  </w:r>
                  <w:r w:rsidR="00706A5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4421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Database</w:t>
                  </w:r>
                </w:p>
              </w:tc>
              <w:tc>
                <w:tcPr>
                  <w:tcW w:w="1257" w:type="dxa"/>
                  <w:vAlign w:val="top"/>
                </w:tcPr>
                <w:p w:rsidR="00706A5D" w:rsidRPr="000F26B2" w:rsidRDefault="00A543E7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03/28</w:t>
                  </w:r>
                  <w:r w:rsidR="00706A5D">
                    <w:t>/2018</w:t>
                  </w:r>
                </w:p>
              </w:tc>
              <w:tc>
                <w:tcPr>
                  <w:tcW w:w="1599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798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D6695C" w:rsidP="008F4C3C"/>
                <w:p w:rsidR="009346F9" w:rsidRDefault="009346F9" w:rsidP="008F4C3C"/>
                <w:p w:rsidR="009346F9" w:rsidRDefault="009346F9" w:rsidP="008F4C3C"/>
                <w:p w:rsidR="009346F9" w:rsidRPr="00D6695C" w:rsidRDefault="009346F9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798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Print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P21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Progress Report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</w:tbl>
    <w:p w:rsidR="0044216C" w:rsidRDefault="0044216C">
      <w:r>
        <w:br w:type="page"/>
      </w:r>
    </w:p>
    <w:tbl>
      <w:tblPr>
        <w:tblStyle w:val="ProjectStatusReport"/>
        <w:tblW w:w="8798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8798"/>
      </w:tblGrid>
      <w:tr w:rsidR="00BD77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798" w:type="dxa"/>
          </w:tcPr>
          <w:p w:rsidR="00BD77EB" w:rsidRPr="00A0099A" w:rsidRDefault="00BD77EB" w:rsidP="000A618C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:rsidTr="000A6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798" w:type="dxa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A3788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Database of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A378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A3788" w:rsidP="008F4C3C">
                  <w:pPr>
                    <w:spacing w:before="40" w:after="40"/>
                  </w:pPr>
                  <w:r>
                    <w:t>04/04/2018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A3788" w:rsidP="0044216C">
                  <w:pPr>
                    <w:spacing w:before="40" w:after="40"/>
                  </w:pPr>
                  <w:r>
                    <w:t>On Going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A3788" w:rsidP="00F22B07">
                  <w:r>
                    <w:t>Team should do more research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 w:rsidTr="000A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798" w:type="dxa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53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530"/>
            </w:tblGrid>
            <w:tr w:rsidR="00D6695C" w:rsidRPr="00C13EAB" w:rsidTr="000A6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63"/>
              </w:trPr>
              <w:tc>
                <w:tcPr>
                  <w:tcW w:w="8530" w:type="dxa"/>
                  <w:vAlign w:val="top"/>
                </w:tcPr>
                <w:p w:rsidR="00D6695C" w:rsidRPr="000A618C" w:rsidRDefault="002B30E9" w:rsidP="000A618C">
                  <w:r>
                    <w:t>The team objectives for next project status report is to finish all deliverables.</w:t>
                  </w:r>
                  <w:bookmarkStart w:id="23" w:name="_GoBack"/>
                  <w:bookmarkEnd w:id="23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</w:tbl>
    <w:p w:rsidR="00D65703" w:rsidRDefault="00D65703" w:rsidP="000A618C">
      <w:pPr>
        <w:spacing w:before="240" w:after="240"/>
      </w:pPr>
    </w:p>
    <w:p w:rsidR="000A618C" w:rsidRDefault="000A618C" w:rsidP="000A618C">
      <w:pPr>
        <w:spacing w:before="240" w:after="240"/>
      </w:pPr>
    </w:p>
    <w:p w:rsidR="000A618C" w:rsidRDefault="000A618C" w:rsidP="000A618C">
      <w:pPr>
        <w:spacing w:before="240" w:after="240"/>
      </w:pPr>
    </w:p>
    <w:p w:rsidR="000A618C" w:rsidRDefault="000A618C" w:rsidP="000A618C">
      <w:pPr>
        <w:spacing w:before="240" w:after="240"/>
      </w:pPr>
    </w:p>
    <w:p w:rsidR="00D65703" w:rsidRDefault="00D65703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0A618C" w:rsidRDefault="000A618C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4" w:name="_Toc527953323"/>
      <w:bookmarkStart w:id="25" w:name="_Toc67755745"/>
      <w:bookmarkStart w:id="2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7" w:name="_Toc527953324"/>
      <w:bookmarkEnd w:id="24"/>
      <w:r w:rsidR="00E37DB8" w:rsidRPr="00A951FF">
        <w:rPr>
          <w:sz w:val="26"/>
          <w:szCs w:val="26"/>
        </w:rPr>
        <w:t>PPROVALS</w:t>
      </w:r>
      <w:bookmarkEnd w:id="25"/>
      <w:bookmarkEnd w:id="2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A618C">
        <w:t>Nares, Marc Anthony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0A618C">
        <w:t>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8D7AEE">
        <w:t>Cabardo, Jayvee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44216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7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4216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184" w:rsidRDefault="009F7184">
      <w:r>
        <w:separator/>
      </w:r>
    </w:p>
  </w:endnote>
  <w:endnote w:type="continuationSeparator" w:id="0">
    <w:p w:rsidR="009F7184" w:rsidRDefault="009F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B30E9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4216C">
      <w:rPr>
        <w:noProof/>
        <w:sz w:val="18"/>
        <w:szCs w:val="18"/>
      </w:rPr>
      <w:t>3/26/2018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184" w:rsidRDefault="009F7184">
      <w:r>
        <w:separator/>
      </w:r>
    </w:p>
  </w:footnote>
  <w:footnote w:type="continuationSeparator" w:id="0">
    <w:p w:rsidR="009F7184" w:rsidRDefault="009F7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D7AEE" w:rsidRPr="00D0286D" w:rsidRDefault="008D7AEE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31A77"/>
    <w:multiLevelType w:val="hybridMultilevel"/>
    <w:tmpl w:val="F99A2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7CA22F12"/>
    <w:multiLevelType w:val="hybridMultilevel"/>
    <w:tmpl w:val="192ABB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7A79"/>
    <w:rsid w:val="0003155D"/>
    <w:rsid w:val="00033DBD"/>
    <w:rsid w:val="00041D7E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618C"/>
    <w:rsid w:val="000B1121"/>
    <w:rsid w:val="000B2A3C"/>
    <w:rsid w:val="000C1586"/>
    <w:rsid w:val="000C30CC"/>
    <w:rsid w:val="000C543B"/>
    <w:rsid w:val="000D40A2"/>
    <w:rsid w:val="000E2EEF"/>
    <w:rsid w:val="000F1BEC"/>
    <w:rsid w:val="000F26B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C7ACC"/>
    <w:rsid w:val="001D1D6C"/>
    <w:rsid w:val="001D22AF"/>
    <w:rsid w:val="001D5979"/>
    <w:rsid w:val="001F7C2E"/>
    <w:rsid w:val="0020544A"/>
    <w:rsid w:val="00210D35"/>
    <w:rsid w:val="00216E76"/>
    <w:rsid w:val="00220045"/>
    <w:rsid w:val="00233C33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30E9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674A"/>
    <w:rsid w:val="00417E2E"/>
    <w:rsid w:val="00424139"/>
    <w:rsid w:val="004322F7"/>
    <w:rsid w:val="0044058B"/>
    <w:rsid w:val="0044216C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003C"/>
    <w:rsid w:val="004F0EB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06A5D"/>
    <w:rsid w:val="00725F8B"/>
    <w:rsid w:val="00730A6C"/>
    <w:rsid w:val="00732583"/>
    <w:rsid w:val="007400EE"/>
    <w:rsid w:val="007404EF"/>
    <w:rsid w:val="007407E0"/>
    <w:rsid w:val="00753386"/>
    <w:rsid w:val="00753473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E661E"/>
    <w:rsid w:val="007E688E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D7AEE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2B05"/>
    <w:rsid w:val="009346F9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9F718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3E7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7394"/>
    <w:rsid w:val="00B22714"/>
    <w:rsid w:val="00B25572"/>
    <w:rsid w:val="00B34BA9"/>
    <w:rsid w:val="00B566A3"/>
    <w:rsid w:val="00B75410"/>
    <w:rsid w:val="00B80892"/>
    <w:rsid w:val="00B8436F"/>
    <w:rsid w:val="00B939FB"/>
    <w:rsid w:val="00BA7AF5"/>
    <w:rsid w:val="00BC6BE2"/>
    <w:rsid w:val="00BD456F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37E2A"/>
    <w:rsid w:val="00C47AB9"/>
    <w:rsid w:val="00C50A01"/>
    <w:rsid w:val="00C51EE2"/>
    <w:rsid w:val="00C5488C"/>
    <w:rsid w:val="00C76BAB"/>
    <w:rsid w:val="00C805B3"/>
    <w:rsid w:val="00CB3366"/>
    <w:rsid w:val="00CD3110"/>
    <w:rsid w:val="00CD4105"/>
    <w:rsid w:val="00CF6029"/>
    <w:rsid w:val="00D0286D"/>
    <w:rsid w:val="00D0658C"/>
    <w:rsid w:val="00D12C10"/>
    <w:rsid w:val="00D234D0"/>
    <w:rsid w:val="00D3247B"/>
    <w:rsid w:val="00D5125D"/>
    <w:rsid w:val="00D515FE"/>
    <w:rsid w:val="00D52CF5"/>
    <w:rsid w:val="00D565E2"/>
    <w:rsid w:val="00D611E5"/>
    <w:rsid w:val="00D65703"/>
    <w:rsid w:val="00D6695C"/>
    <w:rsid w:val="00D7046C"/>
    <w:rsid w:val="00D738D8"/>
    <w:rsid w:val="00D762AF"/>
    <w:rsid w:val="00D86F61"/>
    <w:rsid w:val="00D87444"/>
    <w:rsid w:val="00D916B6"/>
    <w:rsid w:val="00DA061E"/>
    <w:rsid w:val="00DA18FA"/>
    <w:rsid w:val="00DA3485"/>
    <w:rsid w:val="00DA3788"/>
    <w:rsid w:val="00DA60B8"/>
    <w:rsid w:val="00DB7E33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A9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418884"/>
  <w15:docId w15:val="{4BD2B79C-B61D-42BE-9735-D3B1F97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F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Windows User</cp:lastModifiedBy>
  <cp:revision>3</cp:revision>
  <cp:lastPrinted>2004-07-12T06:29:00Z</cp:lastPrinted>
  <dcterms:created xsi:type="dcterms:W3CDTF">2018-03-26T06:01:00Z</dcterms:created>
  <dcterms:modified xsi:type="dcterms:W3CDTF">2018-03-26T06:01:00Z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