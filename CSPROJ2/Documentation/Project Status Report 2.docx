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233C3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8D7AEE">
        <w:rPr>
          <w:rFonts w:cs="Arial"/>
          <w:sz w:val="22"/>
          <w:szCs w:val="22"/>
        </w:rPr>
        <w:t xml:space="preserve"> Fake News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8D7AEE">
        <w:rPr>
          <w:rFonts w:cs="Arial"/>
          <w:sz w:val="22"/>
          <w:szCs w:val="22"/>
        </w:rPr>
        <w:t xml:space="preserve"> School of Computing &amp;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233C3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 Leon, Aleo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Holgado, Wyatt Zeus H.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8D7AE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Documentor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:rsidR="008D7AEE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8D7AEE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01/28/18</w:t>
            </w:r>
          </w:p>
        </w:tc>
        <w:tc>
          <w:tcPr>
            <w:tcW w:w="1980" w:type="dxa"/>
          </w:tcPr>
          <w:p w:rsidR="004C4A05" w:rsidRPr="003557E7" w:rsidRDefault="008D7AE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845AF" w:rsidRPr="008D7AEE" w:rsidRDefault="00D65703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  <w:tr w:rsidR="00753473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3473" w:rsidRDefault="00753473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53473" w:rsidRDefault="0075347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2/5/2018</w:t>
            </w:r>
          </w:p>
        </w:tc>
        <w:tc>
          <w:tcPr>
            <w:tcW w:w="1980" w:type="dxa"/>
          </w:tcPr>
          <w:p w:rsidR="00753473" w:rsidRDefault="0075347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140" w:type="dxa"/>
          </w:tcPr>
          <w:p w:rsidR="00753473" w:rsidRDefault="00D565E2" w:rsidP="008D7AE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Milestones</w:t>
            </w:r>
          </w:p>
        </w:tc>
      </w:tr>
    </w:tbl>
    <w:p w:rsidR="007845AF" w:rsidRDefault="007845AF" w:rsidP="007845AF"/>
    <w:p w:rsidR="008D7AEE" w:rsidRDefault="008D7AEE" w:rsidP="007845AF"/>
    <w:p w:rsidR="008D7AEE" w:rsidRDefault="008D7AEE" w:rsidP="007845AF"/>
    <w:p w:rsidR="008D7AEE" w:rsidRDefault="008D7AEE" w:rsidP="007845AF"/>
    <w:p w:rsidR="008D7AEE" w:rsidRDefault="008D7AEE" w:rsidP="007845AF"/>
    <w:p w:rsidR="008D7AEE" w:rsidRPr="00BE141E" w:rsidRDefault="008D7AEE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C7AC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C7AC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C7AC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C7AC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C7AC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C7AC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C7AC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D565E2" w:rsidRPr="00D565E2" w:rsidRDefault="00D565E2" w:rsidP="00D565E2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:rsidR="00461730" w:rsidRPr="008D7AEE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233C33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65703" w:rsidRDefault="00753473" w:rsidP="00D65703">
      <w:pPr>
        <w:ind w:left="590"/>
        <w:rPr>
          <w:rFonts w:cs="Arial"/>
        </w:rPr>
      </w:pPr>
      <w:bookmarkStart w:id="21" w:name="Text2"/>
      <w:r>
        <w:rPr>
          <w:rFonts w:cs="Arial"/>
        </w:rPr>
        <w:t>The status of the currently project is the t</w:t>
      </w:r>
      <w:r w:rsidR="00D565E2">
        <w:rPr>
          <w:rFonts w:cs="Arial"/>
        </w:rPr>
        <w:t>eam is now making the prototype and still making improvements on the documentation itself.</w:t>
      </w:r>
    </w:p>
    <w:p w:rsidR="007B0604" w:rsidRDefault="007407E0" w:rsidP="003A1956">
      <w:pPr>
        <w:pStyle w:val="Heading2"/>
        <w:spacing w:before="480" w:after="240"/>
      </w:pPr>
      <w:bookmarkStart w:id="22" w:name="_Toc77392560"/>
      <w:bookmarkEnd w:id="21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</w:t>
            </w:r>
            <w:r w:rsidR="00D65703">
              <w:t xml:space="preserve"> Name: Fake News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D65703" w:rsidP="009435EB">
            <w:pPr>
              <w:spacing w:before="40" w:after="40"/>
            </w:pPr>
            <w:r>
              <w:t>Nares, Marc Anthony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65703" w:rsidP="009435EB">
            <w:pPr>
              <w:spacing w:before="40" w:after="40"/>
            </w:pPr>
            <w:r>
              <w:t>01/28/18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6570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01/28/18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--/--/--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D565E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still making improvements on the documentation itself and also the team is now making the prototype of the project.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F92A9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started making the prototype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33C33" w:rsidP="009435EB">
                  <w:r>
                    <w:t>Adviser / Consultant</w:t>
                  </w:r>
                </w:p>
              </w:tc>
            </w:tr>
            <w:tr w:rsidR="00233C3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33C33" w:rsidRPr="00C13EAB" w:rsidRDefault="00233C33" w:rsidP="00233C3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33C33" w:rsidRPr="00C13EAB" w:rsidRDefault="00233C33" w:rsidP="00233C3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233C3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33C33" w:rsidRPr="00C13EAB" w:rsidRDefault="00233C33" w:rsidP="00233C3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01/26/18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233C33" w:rsidRDefault="00233C33" w:rsidP="00233C3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33C33" w:rsidRPr="00C13EAB" w:rsidRDefault="00233C33" w:rsidP="00233C3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611E5" w:rsidRPr="00C13EAB" w:rsidTr="00A90ED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D611E5" w:rsidRDefault="00D611E5" w:rsidP="00233C33">
                  <w:pPr>
                    <w:spacing w:before="40" w:after="40"/>
                  </w:pPr>
                  <w:r>
                    <w:t>Documentation</w:t>
                  </w:r>
                </w:p>
              </w:tc>
            </w:tr>
            <w:tr w:rsidR="00D611E5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611E5" w:rsidRPr="00C13EAB" w:rsidRDefault="00D611E5" w:rsidP="00D611E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Design and Methodology</w:t>
                  </w:r>
                </w:p>
              </w:tc>
              <w:tc>
                <w:tcPr>
                  <w:tcW w:w="1250" w:type="dxa"/>
                  <w:vAlign w:val="top"/>
                </w:tcPr>
                <w:p w:rsidR="00D611E5" w:rsidRDefault="00D611E5" w:rsidP="00D611E5">
                  <w:pPr>
                    <w:spacing w:before="40" w:after="40"/>
                  </w:pPr>
                  <w:r>
                    <w:t>02/03/18</w:t>
                  </w:r>
                </w:p>
              </w:tc>
              <w:tc>
                <w:tcPr>
                  <w:tcW w:w="1606" w:type="dxa"/>
                  <w:vAlign w:val="top"/>
                </w:tcPr>
                <w:p w:rsidR="00D611E5" w:rsidRDefault="00D611E5" w:rsidP="00D611E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D611E5" w:rsidRPr="00C13EAB" w:rsidRDefault="00D611E5" w:rsidP="00D611E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D565E2" w:rsidRPr="00C13EAB" w:rsidRDefault="00D565E2" w:rsidP="00D565E2">
            <w:pPr>
              <w:pStyle w:val="TableText"/>
              <w:spacing w:before="20" w:after="60"/>
              <w:ind w:left="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pPr w:leftFromText="180" w:rightFromText="180" w:horzAnchor="margin" w:tblpY="-11040"/>
              <w:tblOverlap w:val="never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0F26B2" w:rsidP="00CD4105">
                  <w:r>
                    <w:t>Documentation</w:t>
                  </w:r>
                </w:p>
              </w:tc>
            </w:tr>
            <w:tr w:rsidR="009435EB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565E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Improvement of overall 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565E2" w:rsidP="00CD4105">
                  <w:pPr>
                    <w:spacing w:before="40" w:after="40"/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D565E2" w:rsidP="00CD4105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D565E2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233C33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233C33" w:rsidRPr="00C13EAB" w:rsidRDefault="00233C33" w:rsidP="00CD4105">
                  <w:pPr>
                    <w:spacing w:before="40" w:after="40"/>
                  </w:pPr>
                  <w:r>
                    <w:t>Prototype</w:t>
                  </w:r>
                </w:p>
              </w:tc>
            </w:tr>
            <w:tr w:rsidR="00233C33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33C33" w:rsidRPr="00C13EAB" w:rsidRDefault="00D565E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Framework</w:t>
                  </w:r>
                </w:p>
              </w:tc>
              <w:tc>
                <w:tcPr>
                  <w:tcW w:w="1250" w:type="dxa"/>
                  <w:vAlign w:val="top"/>
                </w:tcPr>
                <w:p w:rsidR="00233C33" w:rsidRPr="000F26B2" w:rsidRDefault="00D565E2" w:rsidP="000F26B2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vAlign w:val="top"/>
                </w:tcPr>
                <w:p w:rsidR="00233C33" w:rsidRDefault="00D565E2" w:rsidP="00CD4105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233C33" w:rsidRPr="00C13EAB" w:rsidRDefault="00D565E2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565E2" w:rsidRPr="00C13EAB" w:rsidTr="00D611E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565E2" w:rsidRPr="00C13EAB" w:rsidRDefault="00D565E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Coded Features</w:t>
                  </w:r>
                </w:p>
              </w:tc>
              <w:tc>
                <w:tcPr>
                  <w:tcW w:w="1250" w:type="dxa"/>
                  <w:vAlign w:val="top"/>
                </w:tcPr>
                <w:p w:rsidR="00D565E2" w:rsidRPr="000F26B2" w:rsidRDefault="00D565E2" w:rsidP="000F26B2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vAlign w:val="top"/>
                </w:tcPr>
                <w:p w:rsidR="00D565E2" w:rsidRDefault="00D565E2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565E2" w:rsidRPr="00C13EAB" w:rsidRDefault="00D565E2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565E2" w:rsidRPr="00C13EAB" w:rsidTr="00D611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565E2" w:rsidRDefault="00D565E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Database</w:t>
                  </w:r>
                </w:p>
              </w:tc>
              <w:tc>
                <w:tcPr>
                  <w:tcW w:w="1250" w:type="dxa"/>
                  <w:vAlign w:val="top"/>
                </w:tcPr>
                <w:p w:rsidR="00D565E2" w:rsidRPr="000F26B2" w:rsidRDefault="00D565E2" w:rsidP="000F26B2">
                  <w:pPr>
                    <w:spacing w:before="40" w:after="40"/>
                    <w:jc w:val="center"/>
                    <w:rPr>
                      <w:i/>
                    </w:rPr>
                  </w:pPr>
                  <w:r>
                    <w:t>03/07/2018</w:t>
                  </w:r>
                </w:p>
              </w:tc>
              <w:tc>
                <w:tcPr>
                  <w:tcW w:w="1606" w:type="dxa"/>
                  <w:vAlign w:val="top"/>
                </w:tcPr>
                <w:p w:rsidR="00D565E2" w:rsidRDefault="00D565E2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D565E2" w:rsidRPr="00C13EAB" w:rsidRDefault="00D565E2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Default="00D6695C" w:rsidP="008F4C3C"/>
                <w:p w:rsidR="009346F9" w:rsidRDefault="009346F9" w:rsidP="008F4C3C"/>
                <w:p w:rsidR="009346F9" w:rsidRDefault="009346F9" w:rsidP="008F4C3C"/>
                <w:p w:rsidR="009346F9" w:rsidRPr="00D6695C" w:rsidRDefault="009346F9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D6695C" w:rsidP="00D6695C"/>
                <w:bookmarkStart w:id="23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3"/>
                </w:p>
                <w:bookmarkStart w:id="24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4"/>
                </w:p>
                <w:bookmarkStart w:id="25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5"/>
                </w:p>
                <w:bookmarkStart w:id="26" w:name="Text23"/>
                <w:p w:rsidR="00D6695C" w:rsidRDefault="00F22B07" w:rsidP="00D611E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6"/>
                </w:p>
                <w:p w:rsidR="00D611E5" w:rsidRPr="00C13EAB" w:rsidRDefault="00D611E5" w:rsidP="00D611E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D611E5">
                    <w:t>Are all customer concerns being addressed successful?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F92A91" w:rsidP="00D6695C">
                  <w:r>
                    <w:t>Our team objectives for the next project status report will be having a working framework in our prototype.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D6695C" w:rsidP="008F4C3C"/>
                <w:bookmarkStart w:id="27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27"/>
                </w:p>
                <w:bookmarkStart w:id="28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28"/>
                </w:p>
                <w:bookmarkStart w:id="29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29"/>
                </w:p>
                <w:bookmarkStart w:id="30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0"/>
                </w:p>
                <w:bookmarkStart w:id="31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1"/>
                </w:p>
                <w:p w:rsidR="00D6695C" w:rsidRPr="00C13EAB" w:rsidRDefault="00F92A91" w:rsidP="00F92A9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F92A91">
                    <w:t>Quality Management Review.</w:t>
                  </w:r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233C33" w:rsidP="003A1956">
      <w:pPr>
        <w:spacing w:before="240" w:after="240"/>
        <w:jc w:val="center"/>
      </w:pPr>
      <w:r>
        <w:pict>
          <v:shape id="_x0000_i1047" type="#_x0000_t75" style="width:6in;height:7.2pt" o:hrpct="0" o:hralign="center" o:hr="t">
            <v:imagedata r:id="rId8" o:title="BD10290_"/>
          </v:shape>
        </w:pict>
      </w: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</w:p>
    <w:p w:rsidR="00D65703" w:rsidRDefault="00D65703" w:rsidP="003A1956">
      <w:pPr>
        <w:spacing w:before="240" w:after="240"/>
        <w:jc w:val="center"/>
      </w:pPr>
      <w:bookmarkStart w:id="32" w:name="_GoBack"/>
      <w:bookmarkEnd w:id="32"/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3" w:name="_Toc527953323"/>
      <w:bookmarkStart w:id="34" w:name="_Toc67755745"/>
      <w:bookmarkStart w:id="3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6" w:name="_Toc527953324"/>
      <w:bookmarkEnd w:id="33"/>
      <w:r w:rsidR="00E37DB8" w:rsidRPr="00A951FF">
        <w:rPr>
          <w:sz w:val="26"/>
          <w:szCs w:val="26"/>
        </w:rPr>
        <w:t>PPROVALS</w:t>
      </w:r>
      <w:bookmarkEnd w:id="34"/>
      <w:bookmarkEnd w:id="3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8D7AEE">
        <w:t>Nares, Marc Anthony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8D7AEE">
        <w:t>Cabardo, Jayvee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160B81" w:rsidRDefault="00160B81" w:rsidP="00160B81"/>
    <w:p w:rsidR="003A1956" w:rsidRDefault="00233C33" w:rsidP="003A1956">
      <w:pPr>
        <w:spacing w:before="240" w:after="240"/>
        <w:jc w:val="center"/>
      </w:pPr>
      <w:r>
        <w:pict>
          <v:shape id="_x0000_i1051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7" w:name="_Toc67755746"/>
      <w:bookmarkStart w:id="38" w:name="_Toc77392562"/>
      <w:r w:rsidRPr="00A951FF">
        <w:rPr>
          <w:sz w:val="26"/>
          <w:szCs w:val="26"/>
        </w:rPr>
        <w:lastRenderedPageBreak/>
        <w:t>APPENDICES</w:t>
      </w:r>
      <w:bookmarkEnd w:id="36"/>
      <w:bookmarkEnd w:id="37"/>
      <w:bookmarkEnd w:id="38"/>
    </w:p>
    <w:p w:rsidR="00C27667" w:rsidRDefault="00D7046C" w:rsidP="003A1956">
      <w:pPr>
        <w:pStyle w:val="Heading2"/>
        <w:spacing w:before="480" w:after="240"/>
      </w:pPr>
      <w:bookmarkStart w:id="39" w:name="_Toc67755747"/>
      <w:bookmarkStart w:id="40" w:name="_Toc77392563"/>
      <w:r>
        <w:t>Document Guidelines</w:t>
      </w:r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  <w:bookmarkStart w:id="41" w:name="Omitted"/>
      <w:bookmarkStart w:id="42" w:name="_Project_Charter_Document_Sections_O"/>
      <w:bookmarkStart w:id="43" w:name="_Project_Quality_Plan_Sections_Omitt"/>
      <w:bookmarkStart w:id="44" w:name="_Toc527953329"/>
      <w:bookmarkStart w:id="45" w:name="_Toc67755752"/>
      <w:bookmarkEnd w:id="41"/>
      <w:bookmarkEnd w:id="42"/>
      <w:bookmarkEnd w:id="43"/>
    </w:p>
    <w:p w:rsidR="002D5392" w:rsidRDefault="00C27667" w:rsidP="003A1956">
      <w:pPr>
        <w:pStyle w:val="Heading2"/>
        <w:spacing w:before="480" w:after="240"/>
      </w:pPr>
      <w:bookmarkStart w:id="4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4"/>
      <w:bookmarkEnd w:id="45"/>
      <w:bookmarkEnd w:id="4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233C33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ACC" w:rsidRDefault="001C7ACC">
      <w:r>
        <w:separator/>
      </w:r>
    </w:p>
  </w:endnote>
  <w:endnote w:type="continuationSeparator" w:id="0">
    <w:p w:rsidR="001C7ACC" w:rsidRDefault="001C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22B05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53473">
      <w:rPr>
        <w:noProof/>
        <w:sz w:val="18"/>
        <w:szCs w:val="18"/>
      </w:rPr>
      <w:t>2/5/2018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8D7AEE" w:rsidRPr="006E5963" w:rsidRDefault="008D7AEE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ACC" w:rsidRDefault="001C7ACC">
      <w:r>
        <w:separator/>
      </w:r>
    </w:p>
  </w:footnote>
  <w:footnote w:type="continuationSeparator" w:id="0">
    <w:p w:rsidR="001C7ACC" w:rsidRDefault="001C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AEE" w:rsidRPr="006E5963" w:rsidRDefault="008D7AEE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8D7AEE" w:rsidRPr="00D0286D" w:rsidRDefault="008D7AEE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0F26B2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C7ACC"/>
    <w:rsid w:val="001D1D6C"/>
    <w:rsid w:val="001D5979"/>
    <w:rsid w:val="001F7C2E"/>
    <w:rsid w:val="0020544A"/>
    <w:rsid w:val="00210D35"/>
    <w:rsid w:val="00216E76"/>
    <w:rsid w:val="00220045"/>
    <w:rsid w:val="00233C33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003C"/>
    <w:rsid w:val="004F0EBB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473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D7AEE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2B05"/>
    <w:rsid w:val="009346F9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0892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565E2"/>
    <w:rsid w:val="00D611E5"/>
    <w:rsid w:val="00D65703"/>
    <w:rsid w:val="00D6695C"/>
    <w:rsid w:val="00D7046C"/>
    <w:rsid w:val="00D738D8"/>
    <w:rsid w:val="00D762AF"/>
    <w:rsid w:val="00D86F61"/>
    <w:rsid w:val="00D87444"/>
    <w:rsid w:val="00D916B6"/>
    <w:rsid w:val="00DA061E"/>
    <w:rsid w:val="00DA18FA"/>
    <w:rsid w:val="00DA3485"/>
    <w:rsid w:val="00DA60B8"/>
    <w:rsid w:val="00DB7E33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2A9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5B587"/>
  <w15:docId w15:val="{4BD2B79C-B61D-42BE-9735-D3B1F97C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0F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Windows User</cp:lastModifiedBy>
  <cp:revision>2</cp:revision>
  <cp:lastPrinted>2004-07-12T06:29:00Z</cp:lastPrinted>
  <dcterms:created xsi:type="dcterms:W3CDTF">2018-02-05T07:27:00Z</dcterms:created>
  <dcterms:modified xsi:type="dcterms:W3CDTF">2018-02-05T07:27:00Z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