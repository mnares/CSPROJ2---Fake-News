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1D22AF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8D7AEE">
        <w:rPr>
          <w:rFonts w:cs="Arial"/>
          <w:sz w:val="22"/>
          <w:szCs w:val="22"/>
        </w:rPr>
        <w:t xml:space="preserve"> Fake News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8D7AEE">
        <w:rPr>
          <w:rFonts w:cs="Arial"/>
          <w:sz w:val="22"/>
          <w:szCs w:val="22"/>
        </w:rPr>
        <w:t xml:space="preserve"> School of Computing &amp; Information Technologies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D12C10">
        <w:rPr>
          <w:rFonts w:cs="Arial"/>
        </w:rPr>
        <w:t>Fake News Identifier Web Application</w:t>
      </w:r>
    </w:p>
    <w:p w:rsidR="00AC1680" w:rsidRDefault="001D22AF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 Leon, Aleo Ralph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  <w:r>
              <w:rPr>
                <w:rFonts w:cs="Arial"/>
                <w:sz w:val="20"/>
              </w:rPr>
              <w:t>, Wyatt Zeus H.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</w:t>
            </w:r>
            <w:r w:rsidR="00C37E2A">
              <w:rPr>
                <w:rFonts w:cs="Arial"/>
                <w:sz w:val="20"/>
              </w:rPr>
              <w:t>Documenter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Default="004C4A0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  <w:p w:rsidR="008D7AEE" w:rsidRPr="003557E7" w:rsidRDefault="008D7AE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01/28/18</w:t>
            </w:r>
          </w:p>
        </w:tc>
        <w:tc>
          <w:tcPr>
            <w:tcW w:w="1980" w:type="dxa"/>
          </w:tcPr>
          <w:p w:rsidR="004C4A05" w:rsidRPr="003557E7" w:rsidRDefault="008D7AEE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8D7AEE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4C4A05" w:rsidRPr="003557E7" w:rsidRDefault="008D7AE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01/28/18</w:t>
            </w:r>
          </w:p>
        </w:tc>
        <w:tc>
          <w:tcPr>
            <w:tcW w:w="1980" w:type="dxa"/>
          </w:tcPr>
          <w:p w:rsidR="004C4A05" w:rsidRPr="003557E7" w:rsidRDefault="008D7AE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140" w:type="dxa"/>
          </w:tcPr>
          <w:p w:rsidR="007845AF" w:rsidRPr="008D7AEE" w:rsidRDefault="00D65703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Milestones</w:t>
            </w:r>
          </w:p>
        </w:tc>
      </w:tr>
      <w:tr w:rsidR="00753473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53473" w:rsidRDefault="00753473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3.0</w:t>
            </w:r>
          </w:p>
        </w:tc>
        <w:tc>
          <w:tcPr>
            <w:tcW w:w="1260" w:type="dxa"/>
          </w:tcPr>
          <w:p w:rsidR="00753473" w:rsidRDefault="0075347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2/5/2018</w:t>
            </w:r>
          </w:p>
        </w:tc>
        <w:tc>
          <w:tcPr>
            <w:tcW w:w="1980" w:type="dxa"/>
          </w:tcPr>
          <w:p w:rsidR="00753473" w:rsidRDefault="0075347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140" w:type="dxa"/>
          </w:tcPr>
          <w:p w:rsidR="00753473" w:rsidRDefault="00D565E2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Milestones</w:t>
            </w:r>
          </w:p>
        </w:tc>
      </w:tr>
      <w:tr w:rsidR="00706A5D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06A5D" w:rsidRDefault="00706A5D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4.0</w:t>
            </w:r>
          </w:p>
        </w:tc>
        <w:tc>
          <w:tcPr>
            <w:tcW w:w="1260" w:type="dxa"/>
          </w:tcPr>
          <w:p w:rsidR="00706A5D" w:rsidRDefault="00706A5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2/12/2018</w:t>
            </w:r>
          </w:p>
        </w:tc>
        <w:tc>
          <w:tcPr>
            <w:tcW w:w="1980" w:type="dxa"/>
          </w:tcPr>
          <w:p w:rsidR="00706A5D" w:rsidRDefault="00706A5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140" w:type="dxa"/>
          </w:tcPr>
          <w:p w:rsidR="00706A5D" w:rsidRDefault="00706A5D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Milestones</w:t>
            </w:r>
          </w:p>
        </w:tc>
      </w:tr>
      <w:tr w:rsidR="007E688E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E688E" w:rsidRDefault="007E688E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5.0</w:t>
            </w:r>
          </w:p>
        </w:tc>
        <w:tc>
          <w:tcPr>
            <w:tcW w:w="1260" w:type="dxa"/>
          </w:tcPr>
          <w:p w:rsidR="007E688E" w:rsidRDefault="007E688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2/26/2018</w:t>
            </w:r>
          </w:p>
        </w:tc>
        <w:tc>
          <w:tcPr>
            <w:tcW w:w="1980" w:type="dxa"/>
          </w:tcPr>
          <w:p w:rsidR="007E688E" w:rsidRDefault="007E688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Deleon, </w:t>
            </w:r>
            <w:proofErr w:type="spellStart"/>
            <w:r>
              <w:rPr>
                <w:rFonts w:cs="Arial"/>
                <w:sz w:val="20"/>
              </w:rPr>
              <w:t>Aleo</w:t>
            </w:r>
            <w:proofErr w:type="spellEnd"/>
            <w:r>
              <w:rPr>
                <w:rFonts w:cs="Arial"/>
                <w:sz w:val="20"/>
              </w:rPr>
              <w:t xml:space="preserve"> &amp;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  <w:r>
              <w:rPr>
                <w:rFonts w:cs="Arial"/>
                <w:sz w:val="20"/>
              </w:rPr>
              <w:t>, Wyatt</w:t>
            </w:r>
          </w:p>
        </w:tc>
        <w:tc>
          <w:tcPr>
            <w:tcW w:w="4140" w:type="dxa"/>
          </w:tcPr>
          <w:p w:rsidR="007E688E" w:rsidRDefault="007E688E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Milestones</w:t>
            </w:r>
          </w:p>
        </w:tc>
      </w:tr>
      <w:tr w:rsidR="007E688E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E688E" w:rsidRDefault="007E688E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6.0</w:t>
            </w:r>
          </w:p>
        </w:tc>
        <w:tc>
          <w:tcPr>
            <w:tcW w:w="1260" w:type="dxa"/>
          </w:tcPr>
          <w:p w:rsidR="007E688E" w:rsidRDefault="007E688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03/05/2018</w:t>
            </w:r>
          </w:p>
        </w:tc>
        <w:tc>
          <w:tcPr>
            <w:tcW w:w="1980" w:type="dxa"/>
          </w:tcPr>
          <w:p w:rsidR="007E688E" w:rsidRDefault="007E688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  <w:r>
              <w:rPr>
                <w:rFonts w:cs="Arial"/>
                <w:sz w:val="20"/>
              </w:rPr>
              <w:t xml:space="preserve">, Wyatt </w:t>
            </w:r>
          </w:p>
        </w:tc>
        <w:tc>
          <w:tcPr>
            <w:tcW w:w="4140" w:type="dxa"/>
          </w:tcPr>
          <w:p w:rsidR="007E688E" w:rsidRDefault="007E688E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Milestones</w:t>
            </w:r>
          </w:p>
        </w:tc>
      </w:tr>
      <w:tr w:rsidR="00D12C10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12C10" w:rsidRDefault="00D12C10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7.0</w:t>
            </w:r>
          </w:p>
        </w:tc>
        <w:tc>
          <w:tcPr>
            <w:tcW w:w="1260" w:type="dxa"/>
          </w:tcPr>
          <w:p w:rsidR="00D12C10" w:rsidRDefault="00D12C1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3/12/2018</w:t>
            </w:r>
          </w:p>
        </w:tc>
        <w:tc>
          <w:tcPr>
            <w:tcW w:w="1980" w:type="dxa"/>
          </w:tcPr>
          <w:p w:rsidR="00D12C10" w:rsidRDefault="00D12C1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 Leon, Aleo Ralph C.</w:t>
            </w:r>
          </w:p>
        </w:tc>
        <w:tc>
          <w:tcPr>
            <w:tcW w:w="4140" w:type="dxa"/>
          </w:tcPr>
          <w:p w:rsidR="00D12C10" w:rsidRDefault="00D12C10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Milestones</w:t>
            </w:r>
          </w:p>
        </w:tc>
      </w:tr>
      <w:tr w:rsidR="00A543E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543E7" w:rsidRDefault="00A543E7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8.0</w:t>
            </w:r>
          </w:p>
        </w:tc>
        <w:tc>
          <w:tcPr>
            <w:tcW w:w="1260" w:type="dxa"/>
          </w:tcPr>
          <w:p w:rsidR="00A543E7" w:rsidRDefault="00A543E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03/19/2018</w:t>
            </w:r>
          </w:p>
        </w:tc>
        <w:tc>
          <w:tcPr>
            <w:tcW w:w="1980" w:type="dxa"/>
          </w:tcPr>
          <w:p w:rsidR="00A543E7" w:rsidRDefault="00A543E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140" w:type="dxa"/>
          </w:tcPr>
          <w:p w:rsidR="00A543E7" w:rsidRDefault="00A543E7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Milestones</w:t>
            </w:r>
          </w:p>
        </w:tc>
      </w:tr>
    </w:tbl>
    <w:p w:rsidR="007845AF" w:rsidRDefault="007845AF" w:rsidP="007845AF"/>
    <w:p w:rsidR="008D7AEE" w:rsidRDefault="008D7AEE" w:rsidP="007845AF"/>
    <w:p w:rsidR="008D7AEE" w:rsidRDefault="008D7AEE" w:rsidP="007845AF"/>
    <w:p w:rsidR="008D7AEE" w:rsidRDefault="008D7AEE" w:rsidP="007845AF"/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D22A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D12C10">
          <w:rPr>
            <w:rStyle w:val="Hyperlink"/>
            <w:noProof/>
          </w:rPr>
          <w:t xml:space="preserve">PROJECT STATUS REPORT 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D22A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D22A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D22A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D22A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D22A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D22A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D565E2" w:rsidRPr="00D565E2" w:rsidRDefault="00D565E2" w:rsidP="00D565E2">
      <w:pPr>
        <w:pStyle w:val="Heading1"/>
        <w:numPr>
          <w:ilvl w:val="0"/>
          <w:numId w:val="0"/>
        </w:numPr>
        <w:spacing w:before="240" w:after="240"/>
        <w:ind w:left="590"/>
        <w:rPr>
          <w:sz w:val="26"/>
          <w:szCs w:val="26"/>
        </w:rPr>
      </w:pPr>
    </w:p>
    <w:p w:rsidR="00461730" w:rsidRPr="008D7AEE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A543E7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</w:t>
      </w:r>
      <w:bookmarkEnd w:id="19"/>
      <w:r w:rsidR="00D12C10">
        <w:rPr>
          <w:sz w:val="26"/>
          <w:szCs w:val="26"/>
        </w:rPr>
        <w:t>RT</w:t>
      </w:r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D65703" w:rsidRDefault="00A543E7" w:rsidP="00D65703">
      <w:pPr>
        <w:ind w:left="590"/>
        <w:rPr>
          <w:rFonts w:cs="Arial"/>
        </w:rPr>
      </w:pPr>
      <w:bookmarkStart w:id="21" w:name="Text2"/>
      <w:r>
        <w:rPr>
          <w:rFonts w:cs="Arial"/>
        </w:rPr>
        <w:t>The team is currently making improvements in the documentation and already making the supporting documents for our research. Also, the team is still making improvements to the prototype.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bookmarkEnd w:id="21"/>
      <w:r>
        <w:t>Project Status Report Template</w:t>
      </w:r>
      <w:bookmarkEnd w:id="22"/>
    </w:p>
    <w:tbl>
      <w:tblPr>
        <w:tblStyle w:val="ProjectStatusReport"/>
        <w:tblW w:w="8798" w:type="dxa"/>
        <w:tblInd w:w="562" w:type="dxa"/>
        <w:tblLayout w:type="fixed"/>
        <w:tblLook w:val="0000" w:firstRow="0" w:lastRow="0" w:firstColumn="0" w:lastColumn="0" w:noHBand="0" w:noVBand="0"/>
      </w:tblPr>
      <w:tblGrid>
        <w:gridCol w:w="3098"/>
        <w:gridCol w:w="2680"/>
        <w:gridCol w:w="3020"/>
      </w:tblGrid>
      <w:tr w:rsidR="00F36D60" w:rsidRPr="001252A7" w:rsidTr="000A6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798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</w:t>
            </w:r>
            <w:r w:rsidR="00D65703">
              <w:t xml:space="preserve"> Name: Fake News</w:t>
            </w:r>
          </w:p>
        </w:tc>
      </w:tr>
      <w:tr w:rsidR="00840033" w:rsidRPr="00C13EAB" w:rsidTr="000A61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3098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 xml:space="preserve">Prepared </w:t>
            </w:r>
            <w:proofErr w:type="gramStart"/>
            <w:r w:rsidRPr="00C13EAB">
              <w:rPr>
                <w:b w:val="0"/>
              </w:rPr>
              <w:t>By</w:t>
            </w:r>
            <w:proofErr w:type="gramEnd"/>
            <w:r w:rsidRPr="00C13EAB">
              <w:rPr>
                <w:b w:val="0"/>
              </w:rPr>
              <w:t>:</w:t>
            </w:r>
          </w:p>
          <w:p w:rsidR="009435EB" w:rsidRPr="009435EB" w:rsidRDefault="00A543E7" w:rsidP="009435EB">
            <w:pPr>
              <w:spacing w:before="40" w:after="40"/>
            </w:pPr>
            <w:r>
              <w:t>Nares, Marc Anthony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A543E7" w:rsidP="009435EB">
            <w:pPr>
              <w:spacing w:before="40" w:after="40"/>
            </w:pPr>
            <w:r>
              <w:t>03/19</w:t>
            </w:r>
            <w:r w:rsidR="00D12C10">
              <w:t>/2018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A543E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543E7">
              <w:rPr>
                <w:b w:val="0"/>
              </w:rPr>
              <w:t>03/19</w:t>
            </w:r>
            <w:r w:rsidR="00D65703" w:rsidRPr="00A543E7">
              <w:rPr>
                <w:b w:val="0"/>
              </w:rPr>
              <w:t>/18</w:t>
            </w:r>
            <w:r w:rsidR="00D65703"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rPr>
                <w:b w:val="0"/>
              </w:rPr>
              <w:t>03/26/18</w:t>
            </w:r>
          </w:p>
        </w:tc>
      </w:tr>
      <w:tr w:rsidR="009435EB" w:rsidRPr="00C13EAB" w:rsidTr="000A6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798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0A618C" w:rsidP="000C543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team need to make a lot of improvements to the paper and have the supporting documents</w:t>
            </w:r>
          </w:p>
        </w:tc>
      </w:tr>
      <w:tr w:rsidR="00F36D60" w:rsidRPr="00C13EAB" w:rsidTr="000A61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798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0A618C" w:rsidP="00C37E2A">
            <w:pPr>
              <w:pStyle w:val="StyleTableHeader10pt"/>
              <w:tabs>
                <w:tab w:val="left" w:pos="1209"/>
              </w:tabs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Prototype is still on going and needs a lot of improvements</w:t>
            </w:r>
          </w:p>
        </w:tc>
      </w:tr>
      <w:tr w:rsidR="00F36D60" w:rsidRPr="00C13EAB" w:rsidTr="000A6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798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233C33" w:rsidP="009435EB">
                  <w:r>
                    <w:t>Adviser / Consultant</w:t>
                  </w:r>
                </w:p>
              </w:tc>
            </w:tr>
            <w:tr w:rsidR="00233C33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33C33" w:rsidRPr="00C13EAB" w:rsidRDefault="00233C33" w:rsidP="00233C3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233C33" w:rsidRDefault="00233C33" w:rsidP="00233C33">
                  <w:pPr>
                    <w:spacing w:before="40" w:after="40"/>
                  </w:pPr>
                  <w:r>
                    <w:t>01/26/18</w:t>
                  </w:r>
                </w:p>
              </w:tc>
              <w:tc>
                <w:tcPr>
                  <w:tcW w:w="1606" w:type="dxa"/>
                  <w:vAlign w:val="top"/>
                </w:tcPr>
                <w:p w:rsidR="00233C33" w:rsidRDefault="00233C33" w:rsidP="00233C3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233C33" w:rsidRPr="00C13EAB" w:rsidRDefault="00233C33" w:rsidP="00233C3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233C33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33C33" w:rsidRPr="00C13EAB" w:rsidRDefault="00233C33" w:rsidP="00233C3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Consultant</w:t>
                  </w:r>
                </w:p>
              </w:tc>
              <w:tc>
                <w:tcPr>
                  <w:tcW w:w="1250" w:type="dxa"/>
                  <w:vAlign w:val="top"/>
                </w:tcPr>
                <w:p w:rsidR="00233C33" w:rsidRDefault="00233C33" w:rsidP="00233C33">
                  <w:pPr>
                    <w:spacing w:before="40" w:after="40"/>
                  </w:pPr>
                  <w:r>
                    <w:t>01/26/18</w:t>
                  </w:r>
                </w:p>
              </w:tc>
              <w:tc>
                <w:tcPr>
                  <w:tcW w:w="1606" w:type="dxa"/>
                  <w:vAlign w:val="top"/>
                </w:tcPr>
                <w:p w:rsidR="00233C33" w:rsidRDefault="00233C33" w:rsidP="00233C3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233C33" w:rsidRPr="00C13EAB" w:rsidRDefault="00233C33" w:rsidP="00233C3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D565E2" w:rsidRPr="00C13EAB" w:rsidRDefault="00D565E2" w:rsidP="00D565E2">
            <w:pPr>
              <w:pStyle w:val="TableText"/>
              <w:spacing w:before="20" w:after="60"/>
              <w:ind w:left="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 w:rsidTr="000A61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798" w:type="dxa"/>
            <w:gridSpan w:val="3"/>
          </w:tcPr>
          <w:p w:rsidR="000A618C" w:rsidRDefault="000A618C"/>
          <w:tbl>
            <w:tblPr>
              <w:tblStyle w:val="ProjectStatusReport"/>
              <w:tblpPr w:leftFromText="180" w:rightFromText="180" w:horzAnchor="margin" w:tblpY="-11040"/>
              <w:tblOverlap w:val="never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 w:rsidTr="00D611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D611E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0F26B2" w:rsidP="00CD4105">
                  <w:r>
                    <w:t>Documentation</w:t>
                  </w:r>
                </w:p>
              </w:tc>
            </w:tr>
            <w:tr w:rsidR="009435EB" w:rsidRPr="00C13EAB" w:rsidTr="00D611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565E2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Improvement of overall documentation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543E7" w:rsidP="00CD4105">
                  <w:pPr>
                    <w:spacing w:before="40" w:after="40"/>
                  </w:pPr>
                  <w:r>
                    <w:t>03/28</w:t>
                  </w:r>
                  <w:r w:rsidR="00D565E2">
                    <w:t>/2018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A543E7" w:rsidP="00CD410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D565E2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06A5D" w:rsidRPr="00C13EAB" w:rsidTr="00D611E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Default="00706A5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Draft Project Chart</w:t>
                  </w:r>
                </w:p>
              </w:tc>
              <w:tc>
                <w:tcPr>
                  <w:tcW w:w="1250" w:type="dxa"/>
                  <w:vAlign w:val="top"/>
                </w:tcPr>
                <w:p w:rsidR="00706A5D" w:rsidRDefault="00A543E7" w:rsidP="00CD4105">
                  <w:pPr>
                    <w:spacing w:before="40" w:after="40"/>
                  </w:pPr>
                  <w:r>
                    <w:t>03/28</w:t>
                  </w:r>
                  <w:r w:rsidR="00706A5D">
                    <w:t>/2018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706A5D" w:rsidRDefault="00A543E7" w:rsidP="00CD4105">
                  <w:pPr>
                    <w:spacing w:before="40" w:after="40"/>
                  </w:pPr>
                  <w:r>
                    <w:t>5</w:t>
                  </w:r>
                  <w:r w:rsidR="00041D7E">
                    <w:t>0</w:t>
                  </w:r>
                  <w:r w:rsidR="00706A5D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06A5D" w:rsidRPr="00706A5D" w:rsidRDefault="00D12C10" w:rsidP="00706A5D">
                  <w:pPr>
                    <w:spacing w:before="40" w:after="40"/>
                  </w:pPr>
                  <w:r>
                    <w:t>[</w:t>
                  </w:r>
                  <w:r w:rsidRPr="00D12C10">
                    <w:rPr>
                      <w:b/>
                    </w:rPr>
                    <w:t>On Schedule</w:t>
                  </w:r>
                  <w:r w:rsidR="00706A5D">
                    <w:t>]</w:t>
                  </w:r>
                </w:p>
              </w:tc>
            </w:tr>
            <w:tr w:rsidR="00706A5D" w:rsidRPr="00C13EAB" w:rsidTr="00D611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Default="00706A5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Statement of Work</w:t>
                  </w:r>
                </w:p>
              </w:tc>
              <w:tc>
                <w:tcPr>
                  <w:tcW w:w="1250" w:type="dxa"/>
                  <w:vAlign w:val="top"/>
                </w:tcPr>
                <w:p w:rsidR="00706A5D" w:rsidRDefault="00A543E7" w:rsidP="00CD4105">
                  <w:pPr>
                    <w:spacing w:before="40" w:after="40"/>
                  </w:pPr>
                  <w:r>
                    <w:t>03/28</w:t>
                  </w:r>
                  <w:r w:rsidR="00706A5D">
                    <w:t>/2018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706A5D" w:rsidRDefault="00A543E7" w:rsidP="00CD4105">
                  <w:pPr>
                    <w:spacing w:before="40" w:after="40"/>
                  </w:pPr>
                  <w:r>
                    <w:t>5</w:t>
                  </w:r>
                  <w:r w:rsidR="00706A5D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06A5D" w:rsidRDefault="00706A5D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06A5D" w:rsidRPr="00C13EAB" w:rsidTr="00D611E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Default="00706A5D" w:rsidP="00706A5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WBS/Gantt</w:t>
                  </w:r>
                </w:p>
              </w:tc>
              <w:tc>
                <w:tcPr>
                  <w:tcW w:w="1250" w:type="dxa"/>
                  <w:vAlign w:val="top"/>
                </w:tcPr>
                <w:p w:rsidR="00706A5D" w:rsidRDefault="00A543E7" w:rsidP="00706A5D">
                  <w:pPr>
                    <w:spacing w:before="40" w:after="40"/>
                  </w:pPr>
                  <w:r>
                    <w:t>03/28</w:t>
                  </w:r>
                  <w:r w:rsidR="00706A5D">
                    <w:t>/2018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706A5D" w:rsidRDefault="00A543E7" w:rsidP="00706A5D">
                  <w:pPr>
                    <w:spacing w:before="40" w:after="40"/>
                  </w:pPr>
                  <w:r>
                    <w:t>5</w:t>
                  </w:r>
                  <w:r w:rsidR="00706A5D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06A5D" w:rsidRDefault="00706A5D" w:rsidP="00706A5D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06A5D" w:rsidRPr="00C13EAB" w:rsidTr="00D611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Default="00706A5D" w:rsidP="00706A5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SRS</w:t>
                  </w:r>
                </w:p>
              </w:tc>
              <w:tc>
                <w:tcPr>
                  <w:tcW w:w="1250" w:type="dxa"/>
                  <w:vAlign w:val="top"/>
                </w:tcPr>
                <w:p w:rsidR="00706A5D" w:rsidRDefault="00A543E7" w:rsidP="00706A5D">
                  <w:pPr>
                    <w:spacing w:before="40" w:after="40"/>
                  </w:pPr>
                  <w:r>
                    <w:t>03/28</w:t>
                  </w:r>
                  <w:r w:rsidR="00706A5D">
                    <w:t>/2018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706A5D" w:rsidRDefault="00A543E7" w:rsidP="00706A5D">
                  <w:pPr>
                    <w:spacing w:before="40" w:after="40"/>
                  </w:pPr>
                  <w:r>
                    <w:t>5</w:t>
                  </w:r>
                  <w:r w:rsidR="00706A5D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06A5D" w:rsidRDefault="00706A5D" w:rsidP="00706A5D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06A5D" w:rsidRPr="00C13EAB" w:rsidTr="00D611E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Default="00706A5D" w:rsidP="00706A5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Estimates</w:t>
                  </w:r>
                </w:p>
              </w:tc>
              <w:tc>
                <w:tcPr>
                  <w:tcW w:w="1250" w:type="dxa"/>
                  <w:vAlign w:val="top"/>
                </w:tcPr>
                <w:p w:rsidR="00706A5D" w:rsidRDefault="00A543E7" w:rsidP="00706A5D">
                  <w:pPr>
                    <w:spacing w:before="40" w:after="40"/>
                  </w:pPr>
                  <w:r>
                    <w:t>03/28</w:t>
                  </w:r>
                  <w:r w:rsidR="00706A5D">
                    <w:t>/2018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706A5D" w:rsidRDefault="00A543E7" w:rsidP="00706A5D">
                  <w:pPr>
                    <w:spacing w:before="40" w:after="40"/>
                  </w:pPr>
                  <w:r>
                    <w:t>5</w:t>
                  </w:r>
                  <w:r w:rsidR="007E688E">
                    <w:t>0</w:t>
                  </w:r>
                  <w:r w:rsidR="00706A5D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06A5D" w:rsidRDefault="00706A5D" w:rsidP="00706A5D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D12C10" w:rsidRPr="00C13EAB" w:rsidTr="00D611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D12C10" w:rsidRDefault="00A543E7" w:rsidP="00A543E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Improve</w:t>
                  </w:r>
                  <w:r>
                    <w:t xml:space="preserve"> Methodology </w:t>
                  </w:r>
                </w:p>
              </w:tc>
              <w:tc>
                <w:tcPr>
                  <w:tcW w:w="1250" w:type="dxa"/>
                  <w:vAlign w:val="top"/>
                </w:tcPr>
                <w:p w:rsidR="00D12C10" w:rsidRDefault="00A543E7" w:rsidP="00706A5D">
                  <w:pPr>
                    <w:spacing w:before="40" w:after="40"/>
                  </w:pPr>
                  <w:r>
                    <w:t>03/28</w:t>
                  </w:r>
                  <w:r w:rsidR="00D12C10">
                    <w:t>/2018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D12C10" w:rsidRDefault="00A543E7" w:rsidP="00706A5D">
                  <w:pPr>
                    <w:spacing w:before="40" w:after="40"/>
                  </w:pPr>
                  <w:r>
                    <w:t>20</w:t>
                  </w:r>
                  <w:r w:rsidR="00D12C10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D12C10" w:rsidRDefault="00D12C10" w:rsidP="00706A5D">
                  <w:pPr>
                    <w:spacing w:before="40" w:after="40"/>
                  </w:pPr>
                  <w:r>
                    <w:t>[</w:t>
                  </w:r>
                  <w:r w:rsidRPr="00D12C10"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A543E7" w:rsidRPr="00C13EAB" w:rsidTr="00D611E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543E7" w:rsidRDefault="00A543E7" w:rsidP="00706A5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Research / Supporting </w:t>
                  </w:r>
                  <w:proofErr w:type="spellStart"/>
                  <w:r>
                    <w:t>Documetns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A543E7" w:rsidRDefault="00A543E7" w:rsidP="00706A5D">
                  <w:pPr>
                    <w:spacing w:before="40" w:after="40"/>
                  </w:pPr>
                  <w:r>
                    <w:t>03/28/2018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A543E7" w:rsidRDefault="00A543E7" w:rsidP="00706A5D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A543E7" w:rsidRDefault="00A543E7" w:rsidP="00706A5D">
                  <w:pPr>
                    <w:spacing w:before="40" w:after="40"/>
                  </w:pPr>
                  <w:r>
                    <w:t>[</w:t>
                  </w:r>
                  <w:r w:rsidRPr="00D12C10"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706A5D" w:rsidRPr="00C13EAB" w:rsidTr="00D611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  <w:vAlign w:val="top"/>
                </w:tcPr>
                <w:p w:rsidR="00706A5D" w:rsidRPr="00C13EAB" w:rsidRDefault="00706A5D" w:rsidP="00706A5D">
                  <w:pPr>
                    <w:spacing w:before="40" w:after="40"/>
                  </w:pPr>
                  <w:r>
                    <w:t>Prototype</w:t>
                  </w:r>
                </w:p>
              </w:tc>
            </w:tr>
            <w:tr w:rsidR="00706A5D" w:rsidRPr="00C13EAB" w:rsidTr="00D611E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Pr="00C13EAB" w:rsidRDefault="00706A5D" w:rsidP="00706A5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Framework</w:t>
                  </w:r>
                </w:p>
              </w:tc>
              <w:tc>
                <w:tcPr>
                  <w:tcW w:w="1250" w:type="dxa"/>
                  <w:vAlign w:val="top"/>
                </w:tcPr>
                <w:p w:rsidR="00706A5D" w:rsidRPr="000F26B2" w:rsidRDefault="00A543E7" w:rsidP="00706A5D">
                  <w:pPr>
                    <w:spacing w:before="40" w:after="40"/>
                    <w:jc w:val="center"/>
                    <w:rPr>
                      <w:i/>
                    </w:rPr>
                  </w:pPr>
                  <w:r>
                    <w:t>03/28</w:t>
                  </w:r>
                  <w:r w:rsidR="00706A5D">
                    <w:t>/2018</w:t>
                  </w:r>
                </w:p>
              </w:tc>
              <w:tc>
                <w:tcPr>
                  <w:tcW w:w="1606" w:type="dxa"/>
                  <w:vAlign w:val="top"/>
                </w:tcPr>
                <w:p w:rsidR="00706A5D" w:rsidRDefault="00A543E7" w:rsidP="00706A5D">
                  <w:pPr>
                    <w:spacing w:before="40" w:after="40"/>
                  </w:pPr>
                  <w:r>
                    <w:t>50</w:t>
                  </w:r>
                  <w:r w:rsidR="00706A5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06A5D" w:rsidRPr="00C13EAB" w:rsidRDefault="00706A5D" w:rsidP="00706A5D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06A5D" w:rsidRPr="00C13EAB" w:rsidTr="00D611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Pr="00C13EAB" w:rsidRDefault="00706A5D" w:rsidP="00706A5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Coded Features</w:t>
                  </w:r>
                </w:p>
              </w:tc>
              <w:tc>
                <w:tcPr>
                  <w:tcW w:w="1250" w:type="dxa"/>
                  <w:vAlign w:val="top"/>
                </w:tcPr>
                <w:p w:rsidR="00706A5D" w:rsidRPr="000F26B2" w:rsidRDefault="00A543E7" w:rsidP="00706A5D">
                  <w:pPr>
                    <w:spacing w:before="40" w:after="40"/>
                    <w:jc w:val="center"/>
                    <w:rPr>
                      <w:i/>
                    </w:rPr>
                  </w:pPr>
                  <w:r>
                    <w:t>03/28</w:t>
                  </w:r>
                  <w:r w:rsidR="00706A5D">
                    <w:t>/2018</w:t>
                  </w:r>
                </w:p>
              </w:tc>
              <w:tc>
                <w:tcPr>
                  <w:tcW w:w="1606" w:type="dxa"/>
                  <w:vAlign w:val="top"/>
                </w:tcPr>
                <w:p w:rsidR="00706A5D" w:rsidRDefault="00A543E7" w:rsidP="00706A5D">
                  <w:pPr>
                    <w:spacing w:before="40" w:after="40"/>
                  </w:pPr>
                  <w:r>
                    <w:t>50</w:t>
                  </w:r>
                  <w:r w:rsidR="00706A5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06A5D" w:rsidRPr="00C13EAB" w:rsidRDefault="00706A5D" w:rsidP="00706A5D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06A5D" w:rsidRPr="00C13EAB" w:rsidTr="00D611E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Default="00706A5D" w:rsidP="00706A5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Database</w:t>
                  </w:r>
                </w:p>
              </w:tc>
              <w:tc>
                <w:tcPr>
                  <w:tcW w:w="1250" w:type="dxa"/>
                  <w:vAlign w:val="top"/>
                </w:tcPr>
                <w:p w:rsidR="00706A5D" w:rsidRPr="000F26B2" w:rsidRDefault="00A543E7" w:rsidP="00706A5D">
                  <w:pPr>
                    <w:spacing w:before="40" w:after="40"/>
                    <w:jc w:val="center"/>
                    <w:rPr>
                      <w:i/>
                    </w:rPr>
                  </w:pPr>
                  <w:r>
                    <w:t>03/28</w:t>
                  </w:r>
                  <w:r w:rsidR="00706A5D">
                    <w:t>/2018</w:t>
                  </w:r>
                </w:p>
              </w:tc>
              <w:tc>
                <w:tcPr>
                  <w:tcW w:w="1606" w:type="dxa"/>
                  <w:vAlign w:val="top"/>
                </w:tcPr>
                <w:p w:rsidR="00706A5D" w:rsidRDefault="00706A5D" w:rsidP="00706A5D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06A5D" w:rsidRPr="00C13EAB" w:rsidRDefault="00706A5D" w:rsidP="00706A5D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 w:rsidTr="000A6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798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D6695C"/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Default="00D6695C" w:rsidP="008F4C3C"/>
                <w:p w:rsidR="009346F9" w:rsidRDefault="009346F9" w:rsidP="008F4C3C"/>
                <w:p w:rsidR="009346F9" w:rsidRDefault="009346F9" w:rsidP="008F4C3C"/>
                <w:p w:rsidR="009346F9" w:rsidRPr="00D6695C" w:rsidRDefault="009346F9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 w:rsidTr="000A61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798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706A5D" w:rsidP="002E63DC">
                  <w:pPr>
                    <w:spacing w:before="40" w:after="40"/>
                  </w:pPr>
                  <w:r>
                    <w:t>Print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706A5D" w:rsidP="002E63DC">
                  <w:pPr>
                    <w:spacing w:before="40" w:after="40"/>
                  </w:pPr>
                  <w:r>
                    <w:t>P30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706A5D" w:rsidP="002E63DC">
                  <w:pPr>
                    <w:spacing w:before="40" w:after="40"/>
                  </w:pPr>
                  <w:r>
                    <w:t>P21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706A5D" w:rsidP="002E63DC">
                  <w:pPr>
                    <w:spacing w:before="40" w:after="40"/>
                  </w:pPr>
                  <w:r>
                    <w:t>Progress Report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 w:rsidTr="000A6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798" w:type="dxa"/>
            <w:gridSpan w:val="3"/>
          </w:tcPr>
          <w:p w:rsidR="00BD77EB" w:rsidRPr="00A0099A" w:rsidRDefault="00BD77EB" w:rsidP="000A618C">
            <w:pPr>
              <w:pStyle w:val="TableText"/>
              <w:spacing w:before="120" w:after="60"/>
              <w:ind w:left="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8F4C3C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 w:rsidTr="000A61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798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0A618C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Database of Prototype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0A618C" w:rsidP="008F4C3C">
                  <w:pPr>
                    <w:spacing w:before="40" w:after="40"/>
                  </w:pPr>
                  <w:r>
                    <w:t>03/28/2018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0A618C" w:rsidP="008F4C3C">
                  <w:pPr>
                    <w:spacing w:before="40" w:after="40"/>
                  </w:pPr>
                  <w:r>
                    <w:t>On going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0A618C" w:rsidP="00F22B07">
                  <w:r>
                    <w:t>More Research</w:t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 w:rsidTr="000A6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tcW w:w="8798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530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530"/>
            </w:tblGrid>
            <w:tr w:rsidR="00D6695C" w:rsidRPr="00C13EAB" w:rsidTr="000A6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63"/>
              </w:trPr>
              <w:tc>
                <w:tcPr>
                  <w:tcW w:w="8530" w:type="dxa"/>
                  <w:vAlign w:val="top"/>
                </w:tcPr>
                <w:p w:rsidR="00D6695C" w:rsidRPr="000A618C" w:rsidRDefault="000A618C" w:rsidP="000A618C">
                  <w:r>
                    <w:t>Our team objectives for next progress report is to finish all the task that is assigned to each member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</w:tbl>
    <w:p w:rsidR="00D65703" w:rsidRDefault="00D65703" w:rsidP="000A618C">
      <w:pPr>
        <w:spacing w:before="240" w:after="240"/>
      </w:pPr>
    </w:p>
    <w:p w:rsidR="000A618C" w:rsidRDefault="000A618C" w:rsidP="000A618C">
      <w:pPr>
        <w:spacing w:before="240" w:after="240"/>
      </w:pPr>
    </w:p>
    <w:p w:rsidR="000A618C" w:rsidRDefault="000A618C" w:rsidP="000A618C">
      <w:pPr>
        <w:spacing w:before="240" w:after="240"/>
      </w:pPr>
    </w:p>
    <w:p w:rsidR="000A618C" w:rsidRDefault="000A618C" w:rsidP="000A618C">
      <w:pPr>
        <w:spacing w:before="240" w:after="240"/>
      </w:pPr>
    </w:p>
    <w:p w:rsidR="00D65703" w:rsidRDefault="00D65703" w:rsidP="003A1956">
      <w:pPr>
        <w:spacing w:before="240" w:after="240"/>
        <w:jc w:val="center"/>
      </w:pPr>
    </w:p>
    <w:p w:rsidR="000A618C" w:rsidRDefault="000A618C" w:rsidP="003A1956">
      <w:pPr>
        <w:spacing w:before="240" w:after="240"/>
        <w:jc w:val="center"/>
      </w:pPr>
    </w:p>
    <w:p w:rsidR="000A618C" w:rsidRDefault="000A618C" w:rsidP="003A1956">
      <w:pPr>
        <w:spacing w:before="240" w:after="240"/>
        <w:jc w:val="center"/>
      </w:pPr>
    </w:p>
    <w:p w:rsidR="000A618C" w:rsidRDefault="000A618C" w:rsidP="003A1956">
      <w:pPr>
        <w:spacing w:before="240" w:after="240"/>
        <w:jc w:val="center"/>
      </w:pPr>
    </w:p>
    <w:p w:rsidR="000A618C" w:rsidRDefault="000A618C" w:rsidP="003A1956">
      <w:pPr>
        <w:spacing w:before="240" w:after="240"/>
        <w:jc w:val="center"/>
      </w:pP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0A618C">
        <w:t>Nares, Marc Anthony</w:t>
      </w:r>
      <w:bookmarkStart w:id="27" w:name="_GoBack"/>
      <w:bookmarkEnd w:id="27"/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 xml:space="preserve">Project </w:t>
      </w:r>
      <w:r w:rsidR="000A618C">
        <w:t>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proofErr w:type="spellStart"/>
      <w:r w:rsidR="008D7AEE">
        <w:t>Cabardo</w:t>
      </w:r>
      <w:proofErr w:type="spellEnd"/>
      <w:r w:rsidR="008D7AEE">
        <w:t>, Jayvee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160B81" w:rsidRDefault="00160B81" w:rsidP="00160B81"/>
    <w:p w:rsidR="003A1956" w:rsidRDefault="00A543E7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8" w:name="_Toc67755746"/>
      <w:bookmarkStart w:id="29" w:name="_Toc77392562"/>
      <w:r w:rsidRPr="00A951FF">
        <w:rPr>
          <w:sz w:val="26"/>
          <w:szCs w:val="26"/>
        </w:rPr>
        <w:lastRenderedPageBreak/>
        <w:t>APPENDICES</w:t>
      </w:r>
      <w:bookmarkEnd w:id="26"/>
      <w:bookmarkEnd w:id="28"/>
      <w:bookmarkEnd w:id="29"/>
    </w:p>
    <w:p w:rsidR="00C27667" w:rsidRDefault="00D7046C" w:rsidP="003A1956">
      <w:pPr>
        <w:pStyle w:val="Heading2"/>
        <w:spacing w:before="480" w:after="240"/>
      </w:pPr>
      <w:bookmarkStart w:id="30" w:name="_Toc67755747"/>
      <w:bookmarkStart w:id="31" w:name="_Toc77392563"/>
      <w:r>
        <w:t>Document Guidelines</w:t>
      </w:r>
      <w:bookmarkEnd w:id="30"/>
      <w:bookmarkEnd w:id="31"/>
    </w:p>
    <w:p w:rsidR="00160B81" w:rsidRPr="003A1956" w:rsidRDefault="00160B81" w:rsidP="00160B81">
      <w:pPr>
        <w:ind w:left="590"/>
        <w:rPr>
          <w:rFonts w:cs="Arial"/>
        </w:rPr>
      </w:pPr>
      <w:bookmarkStart w:id="32" w:name="Omitted"/>
      <w:bookmarkStart w:id="33" w:name="_Project_Charter_Document_Sections_O"/>
      <w:bookmarkStart w:id="34" w:name="_Project_Quality_Plan_Sections_Omitt"/>
      <w:bookmarkStart w:id="35" w:name="_Toc527953329"/>
      <w:bookmarkStart w:id="36" w:name="_Toc67755752"/>
      <w:bookmarkEnd w:id="32"/>
      <w:bookmarkEnd w:id="33"/>
      <w:bookmarkEnd w:id="34"/>
    </w:p>
    <w:p w:rsidR="002D5392" w:rsidRDefault="00C27667" w:rsidP="003A1956">
      <w:pPr>
        <w:pStyle w:val="Heading2"/>
        <w:spacing w:before="480" w:after="240"/>
      </w:pPr>
      <w:bookmarkStart w:id="37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5"/>
      <w:bookmarkEnd w:id="36"/>
      <w:bookmarkEnd w:id="37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A543E7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2AF" w:rsidRDefault="001D22AF">
      <w:r>
        <w:separator/>
      </w:r>
    </w:p>
  </w:endnote>
  <w:endnote w:type="continuationSeparator" w:id="0">
    <w:p w:rsidR="001D22AF" w:rsidRDefault="001D2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AEE" w:rsidRPr="006E5963" w:rsidRDefault="008D7AEE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C51EE2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A543E7">
      <w:rPr>
        <w:noProof/>
        <w:sz w:val="18"/>
        <w:szCs w:val="18"/>
      </w:rPr>
      <w:t>3/19/2018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AEE" w:rsidRPr="006E5963" w:rsidRDefault="008D7AEE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8D7AEE" w:rsidRPr="006E5963" w:rsidRDefault="008D7AEE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8D7AEE" w:rsidRPr="006E5963" w:rsidRDefault="008D7AEE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2AF" w:rsidRDefault="001D22AF">
      <w:r>
        <w:separator/>
      </w:r>
    </w:p>
  </w:footnote>
  <w:footnote w:type="continuationSeparator" w:id="0">
    <w:p w:rsidR="001D22AF" w:rsidRDefault="001D2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AEE" w:rsidRPr="006E5963" w:rsidRDefault="008D7AEE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8D7AEE" w:rsidRPr="00D0286D" w:rsidRDefault="008D7AEE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E31A77"/>
    <w:multiLevelType w:val="hybridMultilevel"/>
    <w:tmpl w:val="F99A2C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7CA22F12"/>
    <w:multiLevelType w:val="hybridMultilevel"/>
    <w:tmpl w:val="192ABB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7"/>
  </w:num>
  <w:num w:numId="1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1D7E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A618C"/>
    <w:rsid w:val="000B1121"/>
    <w:rsid w:val="000B2A3C"/>
    <w:rsid w:val="000C1586"/>
    <w:rsid w:val="000C30CC"/>
    <w:rsid w:val="000C543B"/>
    <w:rsid w:val="000D40A2"/>
    <w:rsid w:val="000E2EEF"/>
    <w:rsid w:val="000F1BEC"/>
    <w:rsid w:val="000F26B2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C7ACC"/>
    <w:rsid w:val="001D1D6C"/>
    <w:rsid w:val="001D22AF"/>
    <w:rsid w:val="001D5979"/>
    <w:rsid w:val="001F7C2E"/>
    <w:rsid w:val="0020544A"/>
    <w:rsid w:val="00210D35"/>
    <w:rsid w:val="00216E76"/>
    <w:rsid w:val="00220045"/>
    <w:rsid w:val="00233C33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3F674A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003C"/>
    <w:rsid w:val="004F0EBB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06A5D"/>
    <w:rsid w:val="00725F8B"/>
    <w:rsid w:val="00730A6C"/>
    <w:rsid w:val="00732583"/>
    <w:rsid w:val="007400EE"/>
    <w:rsid w:val="007404EF"/>
    <w:rsid w:val="007407E0"/>
    <w:rsid w:val="00753386"/>
    <w:rsid w:val="00753473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E661E"/>
    <w:rsid w:val="007E688E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D7AEE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22B05"/>
    <w:rsid w:val="009346F9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3E7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17394"/>
    <w:rsid w:val="00B22714"/>
    <w:rsid w:val="00B25572"/>
    <w:rsid w:val="00B34BA9"/>
    <w:rsid w:val="00B566A3"/>
    <w:rsid w:val="00B75410"/>
    <w:rsid w:val="00B80892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37E2A"/>
    <w:rsid w:val="00C47AB9"/>
    <w:rsid w:val="00C50A01"/>
    <w:rsid w:val="00C51EE2"/>
    <w:rsid w:val="00C5488C"/>
    <w:rsid w:val="00C76BAB"/>
    <w:rsid w:val="00C805B3"/>
    <w:rsid w:val="00CB3366"/>
    <w:rsid w:val="00CD3110"/>
    <w:rsid w:val="00CD4105"/>
    <w:rsid w:val="00CF6029"/>
    <w:rsid w:val="00D0286D"/>
    <w:rsid w:val="00D0658C"/>
    <w:rsid w:val="00D12C10"/>
    <w:rsid w:val="00D234D0"/>
    <w:rsid w:val="00D3247B"/>
    <w:rsid w:val="00D5125D"/>
    <w:rsid w:val="00D515FE"/>
    <w:rsid w:val="00D52CF5"/>
    <w:rsid w:val="00D565E2"/>
    <w:rsid w:val="00D611E5"/>
    <w:rsid w:val="00D65703"/>
    <w:rsid w:val="00D6695C"/>
    <w:rsid w:val="00D7046C"/>
    <w:rsid w:val="00D738D8"/>
    <w:rsid w:val="00D762AF"/>
    <w:rsid w:val="00D86F61"/>
    <w:rsid w:val="00D87444"/>
    <w:rsid w:val="00D916B6"/>
    <w:rsid w:val="00DA061E"/>
    <w:rsid w:val="00DA18FA"/>
    <w:rsid w:val="00DA3485"/>
    <w:rsid w:val="00DA60B8"/>
    <w:rsid w:val="00DB7E33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2A9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70F978"/>
  <w15:docId w15:val="{4BD2B79C-B61D-42BE-9735-D3B1F97C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0F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7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student</cp:lastModifiedBy>
  <cp:revision>2</cp:revision>
  <cp:lastPrinted>2004-07-12T06:29:00Z</cp:lastPrinted>
  <dcterms:created xsi:type="dcterms:W3CDTF">2018-03-19T05:56:00Z</dcterms:created>
  <dcterms:modified xsi:type="dcterms:W3CDTF">2018-03-19T05:56:00Z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