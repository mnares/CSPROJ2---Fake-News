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706A5D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8D7AEE">
        <w:rPr>
          <w:rFonts w:cs="Arial"/>
          <w:sz w:val="22"/>
          <w:szCs w:val="22"/>
        </w:rPr>
        <w:t xml:space="preserve"> Fake News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8D7AEE">
        <w:rPr>
          <w:rFonts w:cs="Arial"/>
          <w:sz w:val="22"/>
          <w:szCs w:val="22"/>
        </w:rPr>
        <w:t xml:space="preserve"> School of Computing &amp; Information Technologies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706A5D" w:rsidP="00AC1680">
      <w:pPr>
        <w:spacing w:before="240" w:after="240"/>
        <w:jc w:val="center"/>
      </w:pPr>
      <w:r>
        <w:pict>
          <v:shape id="_x0000_i1044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D7AE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Nares, Marc Anthony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D7AE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D7AE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 Leon, Aleo Ralph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D7AE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D7AE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Holgado, Wyatt Zeus H.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D7AE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Project </w:t>
            </w:r>
            <w:r w:rsidR="00C37E2A">
              <w:rPr>
                <w:rFonts w:cs="Arial"/>
                <w:sz w:val="20"/>
              </w:rPr>
              <w:t>Documenter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Default="004C4A0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  <w:p w:rsidR="008D7AEE" w:rsidRPr="003557E7" w:rsidRDefault="008D7AE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01/28/18</w:t>
            </w:r>
          </w:p>
        </w:tc>
        <w:tc>
          <w:tcPr>
            <w:tcW w:w="1980" w:type="dxa"/>
          </w:tcPr>
          <w:p w:rsidR="004C4A05" w:rsidRPr="003557E7" w:rsidRDefault="008D7AEE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Nares, Marc Anthony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8D7AEE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4C4A05" w:rsidRPr="003557E7" w:rsidRDefault="008D7AE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01/28/18</w:t>
            </w:r>
          </w:p>
        </w:tc>
        <w:tc>
          <w:tcPr>
            <w:tcW w:w="1980" w:type="dxa"/>
          </w:tcPr>
          <w:p w:rsidR="004C4A05" w:rsidRPr="003557E7" w:rsidRDefault="008D7AE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Nares, Marc Anthony</w:t>
            </w:r>
          </w:p>
        </w:tc>
        <w:tc>
          <w:tcPr>
            <w:tcW w:w="4140" w:type="dxa"/>
          </w:tcPr>
          <w:p w:rsidR="007845AF" w:rsidRPr="008D7AEE" w:rsidRDefault="00D65703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New Milestones</w:t>
            </w:r>
          </w:p>
        </w:tc>
      </w:tr>
      <w:tr w:rsidR="00753473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53473" w:rsidRDefault="00753473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3.0</w:t>
            </w:r>
          </w:p>
        </w:tc>
        <w:tc>
          <w:tcPr>
            <w:tcW w:w="1260" w:type="dxa"/>
          </w:tcPr>
          <w:p w:rsidR="00753473" w:rsidRDefault="0075347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2/5/2018</w:t>
            </w:r>
          </w:p>
        </w:tc>
        <w:tc>
          <w:tcPr>
            <w:tcW w:w="1980" w:type="dxa"/>
          </w:tcPr>
          <w:p w:rsidR="00753473" w:rsidRDefault="0075347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Nares, Marc Anthony</w:t>
            </w:r>
          </w:p>
        </w:tc>
        <w:tc>
          <w:tcPr>
            <w:tcW w:w="4140" w:type="dxa"/>
          </w:tcPr>
          <w:p w:rsidR="00753473" w:rsidRDefault="00D565E2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New Milestones</w:t>
            </w:r>
          </w:p>
        </w:tc>
      </w:tr>
      <w:tr w:rsidR="00706A5D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06A5D" w:rsidRDefault="00706A5D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4.0</w:t>
            </w:r>
          </w:p>
        </w:tc>
        <w:tc>
          <w:tcPr>
            <w:tcW w:w="1260" w:type="dxa"/>
          </w:tcPr>
          <w:p w:rsidR="00706A5D" w:rsidRDefault="00706A5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2/12/2018</w:t>
            </w:r>
          </w:p>
        </w:tc>
        <w:tc>
          <w:tcPr>
            <w:tcW w:w="1980" w:type="dxa"/>
          </w:tcPr>
          <w:p w:rsidR="00706A5D" w:rsidRDefault="00706A5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Nares, Marc Anthony</w:t>
            </w:r>
          </w:p>
        </w:tc>
        <w:tc>
          <w:tcPr>
            <w:tcW w:w="4140" w:type="dxa"/>
          </w:tcPr>
          <w:p w:rsidR="00706A5D" w:rsidRDefault="00706A5D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New Milestones</w:t>
            </w:r>
          </w:p>
        </w:tc>
      </w:tr>
    </w:tbl>
    <w:p w:rsidR="007845AF" w:rsidRDefault="007845AF" w:rsidP="007845AF"/>
    <w:p w:rsidR="008D7AEE" w:rsidRDefault="008D7AEE" w:rsidP="007845AF"/>
    <w:p w:rsidR="008D7AEE" w:rsidRDefault="008D7AEE" w:rsidP="007845AF"/>
    <w:p w:rsidR="008D7AEE" w:rsidRDefault="008D7AEE" w:rsidP="007845AF"/>
    <w:p w:rsidR="008D7AEE" w:rsidRDefault="008D7AEE" w:rsidP="007845AF"/>
    <w:p w:rsidR="008D7AEE" w:rsidRPr="00BE141E" w:rsidRDefault="008D7AEE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E661E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E661E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7E661E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7E661E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E661E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E661E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7E661E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D565E2" w:rsidRPr="00D565E2" w:rsidRDefault="00D565E2" w:rsidP="00D565E2">
      <w:pPr>
        <w:pStyle w:val="Heading1"/>
        <w:numPr>
          <w:ilvl w:val="0"/>
          <w:numId w:val="0"/>
        </w:numPr>
        <w:spacing w:before="240" w:after="240"/>
        <w:ind w:left="590"/>
        <w:rPr>
          <w:sz w:val="26"/>
          <w:szCs w:val="26"/>
        </w:rPr>
      </w:pPr>
    </w:p>
    <w:p w:rsidR="00461730" w:rsidRPr="008D7AEE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706A5D" w:rsidP="003A1956">
      <w:pPr>
        <w:spacing w:before="240" w:after="240"/>
        <w:jc w:val="center"/>
      </w:pPr>
      <w:r>
        <w:pict>
          <v:shape id="_x0000_i1045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D65703" w:rsidRDefault="00753473" w:rsidP="00D65703">
      <w:pPr>
        <w:ind w:left="590"/>
        <w:rPr>
          <w:rFonts w:cs="Arial"/>
        </w:rPr>
      </w:pPr>
      <w:bookmarkStart w:id="21" w:name="Text2"/>
      <w:r>
        <w:rPr>
          <w:rFonts w:cs="Arial"/>
        </w:rPr>
        <w:t>The statu</w:t>
      </w:r>
      <w:r w:rsidR="000C543B">
        <w:rPr>
          <w:rFonts w:cs="Arial"/>
        </w:rPr>
        <w:t xml:space="preserve">s of the currently project the team is still currently keep on improving the documentation and currently still making the prototype. Also, we already finished the draft of our new 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bookmarkEnd w:id="21"/>
      <w:r>
        <w:t>Project Status Report Template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</w:t>
            </w:r>
            <w:r w:rsidR="00D65703">
              <w:t xml:space="preserve"> Name: Fake News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D65703" w:rsidP="009435EB">
            <w:pPr>
              <w:spacing w:before="40" w:after="40"/>
            </w:pPr>
            <w:r>
              <w:t>Nares, Marc Anthony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D65703" w:rsidP="009435EB">
            <w:pPr>
              <w:spacing w:before="40" w:after="40"/>
            </w:pPr>
            <w:r>
              <w:t>01/28/18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D6570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 xml:space="preserve">01/28/18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rPr>
                <w:b w:val="0"/>
              </w:rPr>
              <w:t>--/--/--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D565E2" w:rsidP="000C543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The team is still making improvements on the documentation itself </w:t>
            </w:r>
            <w:r w:rsidR="00C37E2A">
              <w:rPr>
                <w:b w:val="0"/>
              </w:rPr>
              <w:t xml:space="preserve">and continuing </w:t>
            </w:r>
            <w:r w:rsidR="000C543B">
              <w:rPr>
                <w:b w:val="0"/>
              </w:rPr>
              <w:t>making the prototype</w:t>
            </w:r>
            <w:r w:rsidR="00C37E2A">
              <w:rPr>
                <w:b w:val="0"/>
              </w:rPr>
              <w:t>. Also, the team have finished some task that are assigned to each team members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C37E2A" w:rsidP="00C37E2A">
            <w:pPr>
              <w:pStyle w:val="StyleTableHeader10pt"/>
              <w:tabs>
                <w:tab w:val="left" w:pos="1209"/>
              </w:tabs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team just had finished some assigned task to each team member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233C33" w:rsidP="009435EB">
                  <w:r>
                    <w:t>Adviser / Consultant</w:t>
                  </w:r>
                </w:p>
              </w:tc>
            </w:tr>
            <w:tr w:rsidR="00233C33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33C33" w:rsidRPr="00C13EAB" w:rsidRDefault="00233C33" w:rsidP="00233C3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Adviser</w:t>
                  </w:r>
                </w:p>
              </w:tc>
              <w:tc>
                <w:tcPr>
                  <w:tcW w:w="1250" w:type="dxa"/>
                  <w:vAlign w:val="top"/>
                </w:tcPr>
                <w:p w:rsidR="00233C33" w:rsidRDefault="00233C33" w:rsidP="00233C33">
                  <w:pPr>
                    <w:spacing w:before="40" w:after="40"/>
                  </w:pPr>
                  <w:r>
                    <w:t>01/26/18</w:t>
                  </w:r>
                </w:p>
              </w:tc>
              <w:tc>
                <w:tcPr>
                  <w:tcW w:w="1606" w:type="dxa"/>
                  <w:vAlign w:val="top"/>
                </w:tcPr>
                <w:p w:rsidR="00233C33" w:rsidRDefault="00233C33" w:rsidP="00233C3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233C33" w:rsidRPr="00C13EAB" w:rsidRDefault="00233C33" w:rsidP="00233C3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233C33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33C33" w:rsidRPr="00C13EAB" w:rsidRDefault="00233C33" w:rsidP="00233C3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Consultant</w:t>
                  </w:r>
                </w:p>
              </w:tc>
              <w:tc>
                <w:tcPr>
                  <w:tcW w:w="1250" w:type="dxa"/>
                  <w:vAlign w:val="top"/>
                </w:tcPr>
                <w:p w:rsidR="00233C33" w:rsidRDefault="00233C33" w:rsidP="00233C33">
                  <w:pPr>
                    <w:spacing w:before="40" w:after="40"/>
                  </w:pPr>
                  <w:r>
                    <w:t>01/26/18</w:t>
                  </w:r>
                </w:p>
              </w:tc>
              <w:tc>
                <w:tcPr>
                  <w:tcW w:w="1606" w:type="dxa"/>
                  <w:vAlign w:val="top"/>
                </w:tcPr>
                <w:p w:rsidR="00233C33" w:rsidRDefault="00233C33" w:rsidP="00233C3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233C33" w:rsidRPr="00C13EAB" w:rsidRDefault="00233C33" w:rsidP="00233C3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D611E5" w:rsidRPr="00C13EAB" w:rsidTr="00A90ED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  <w:vAlign w:val="top"/>
                </w:tcPr>
                <w:p w:rsidR="00D611E5" w:rsidRDefault="00D611E5" w:rsidP="00233C33">
                  <w:pPr>
                    <w:spacing w:before="40" w:after="40"/>
                  </w:pPr>
                  <w:r>
                    <w:t>Documentation</w:t>
                  </w:r>
                </w:p>
              </w:tc>
            </w:tr>
            <w:tr w:rsidR="00D611E5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D611E5" w:rsidRPr="00C13EAB" w:rsidRDefault="00D611E5" w:rsidP="00D611E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Design and Methodology</w:t>
                  </w:r>
                </w:p>
              </w:tc>
              <w:tc>
                <w:tcPr>
                  <w:tcW w:w="1250" w:type="dxa"/>
                  <w:vAlign w:val="top"/>
                </w:tcPr>
                <w:p w:rsidR="00D611E5" w:rsidRDefault="00D611E5" w:rsidP="00D611E5">
                  <w:pPr>
                    <w:spacing w:before="40" w:after="40"/>
                  </w:pPr>
                  <w:r>
                    <w:t>02/03/18</w:t>
                  </w:r>
                </w:p>
              </w:tc>
              <w:tc>
                <w:tcPr>
                  <w:tcW w:w="1606" w:type="dxa"/>
                  <w:vAlign w:val="top"/>
                </w:tcPr>
                <w:p w:rsidR="00D611E5" w:rsidRDefault="00D611E5" w:rsidP="00D611E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D611E5" w:rsidRPr="00C13EAB" w:rsidRDefault="00D611E5" w:rsidP="00D611E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D565E2" w:rsidRPr="00C13EAB" w:rsidRDefault="00D565E2" w:rsidP="00D565E2">
            <w:pPr>
              <w:pStyle w:val="TableText"/>
              <w:spacing w:before="20" w:after="60"/>
              <w:ind w:left="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pPr w:leftFromText="180" w:rightFromText="180" w:horzAnchor="margin" w:tblpY="-11040"/>
              <w:tblOverlap w:val="never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 w:rsidTr="00D611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lastRenderedPageBreak/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:rsidTr="00D611E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0F26B2" w:rsidP="00CD4105">
                  <w:r>
                    <w:t>Documentation</w:t>
                  </w:r>
                </w:p>
              </w:tc>
            </w:tr>
            <w:tr w:rsidR="009435EB" w:rsidRPr="00C13EAB" w:rsidTr="00D611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D565E2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Improvement of overall documentation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D565E2" w:rsidP="00CD4105">
                  <w:pPr>
                    <w:spacing w:before="40" w:after="40"/>
                  </w:pPr>
                  <w:r>
                    <w:t>03/07/2018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706A5D" w:rsidP="00CD4105">
                  <w:pPr>
                    <w:spacing w:before="40" w:after="40"/>
                  </w:pPr>
                  <w:r>
                    <w:t>30</w:t>
                  </w:r>
                  <w:r w:rsidR="00D565E2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D565E2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06A5D" w:rsidRPr="00C13EAB" w:rsidTr="00D611E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6A5D" w:rsidRDefault="00706A5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Draft Project Chart</w:t>
                  </w:r>
                </w:p>
              </w:tc>
              <w:tc>
                <w:tcPr>
                  <w:tcW w:w="1250" w:type="dxa"/>
                  <w:vAlign w:val="top"/>
                </w:tcPr>
                <w:p w:rsidR="00706A5D" w:rsidRDefault="00706A5D" w:rsidP="00CD4105">
                  <w:pPr>
                    <w:spacing w:before="40" w:after="40"/>
                  </w:pPr>
                  <w:r>
                    <w:t>02/05/2018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706A5D" w:rsidRDefault="00706A5D" w:rsidP="00CD4105">
                  <w:pPr>
                    <w:spacing w:before="40" w:after="40"/>
                  </w:pPr>
                  <w:r>
                    <w:t>20%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06A5D" w:rsidRPr="00706A5D" w:rsidRDefault="00706A5D" w:rsidP="00706A5D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706A5D" w:rsidRPr="00C13EAB" w:rsidTr="00D611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6A5D" w:rsidRDefault="00706A5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Statement of Work</w:t>
                  </w:r>
                </w:p>
              </w:tc>
              <w:tc>
                <w:tcPr>
                  <w:tcW w:w="1250" w:type="dxa"/>
                  <w:vAlign w:val="top"/>
                </w:tcPr>
                <w:p w:rsidR="00706A5D" w:rsidRDefault="00706A5D" w:rsidP="00CD4105">
                  <w:pPr>
                    <w:spacing w:before="40" w:after="40"/>
                  </w:pPr>
                  <w:r>
                    <w:t>02/12/2018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706A5D" w:rsidRDefault="00706A5D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06A5D" w:rsidRDefault="00706A5D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06A5D" w:rsidRPr="00C13EAB" w:rsidTr="00D611E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6A5D" w:rsidRDefault="00706A5D" w:rsidP="00706A5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WBS/Gantt</w:t>
                  </w:r>
                </w:p>
              </w:tc>
              <w:tc>
                <w:tcPr>
                  <w:tcW w:w="1250" w:type="dxa"/>
                  <w:vAlign w:val="top"/>
                </w:tcPr>
                <w:p w:rsidR="00706A5D" w:rsidRDefault="00706A5D" w:rsidP="00706A5D">
                  <w:pPr>
                    <w:spacing w:before="40" w:after="40"/>
                  </w:pPr>
                  <w:r>
                    <w:t>02/12/2018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706A5D" w:rsidRDefault="00706A5D" w:rsidP="00706A5D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06A5D" w:rsidRDefault="00706A5D" w:rsidP="00706A5D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06A5D" w:rsidRPr="00C13EAB" w:rsidTr="00D611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6A5D" w:rsidRDefault="00706A5D" w:rsidP="00706A5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SRS</w:t>
                  </w:r>
                </w:p>
              </w:tc>
              <w:tc>
                <w:tcPr>
                  <w:tcW w:w="1250" w:type="dxa"/>
                  <w:vAlign w:val="top"/>
                </w:tcPr>
                <w:p w:rsidR="00706A5D" w:rsidRDefault="00706A5D" w:rsidP="00706A5D">
                  <w:pPr>
                    <w:spacing w:before="40" w:after="40"/>
                  </w:pPr>
                  <w:r>
                    <w:t>02/12/2018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706A5D" w:rsidRDefault="00706A5D" w:rsidP="00706A5D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06A5D" w:rsidRDefault="00706A5D" w:rsidP="00706A5D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06A5D" w:rsidRPr="00C13EAB" w:rsidTr="00D611E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6A5D" w:rsidRDefault="00706A5D" w:rsidP="00706A5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Estimates</w:t>
                  </w:r>
                </w:p>
              </w:tc>
              <w:tc>
                <w:tcPr>
                  <w:tcW w:w="1250" w:type="dxa"/>
                  <w:vAlign w:val="top"/>
                </w:tcPr>
                <w:p w:rsidR="00706A5D" w:rsidRDefault="00706A5D" w:rsidP="00706A5D">
                  <w:pPr>
                    <w:spacing w:before="40" w:after="40"/>
                  </w:pPr>
                  <w:r>
                    <w:t>02/14</w:t>
                  </w:r>
                  <w:r>
                    <w:t>/2018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706A5D" w:rsidRDefault="00706A5D" w:rsidP="00706A5D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06A5D" w:rsidRDefault="00706A5D" w:rsidP="00706A5D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06A5D" w:rsidRPr="00C13EAB" w:rsidTr="00D611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  <w:vAlign w:val="top"/>
                </w:tcPr>
                <w:p w:rsidR="00706A5D" w:rsidRPr="00C13EAB" w:rsidRDefault="00706A5D" w:rsidP="00706A5D">
                  <w:pPr>
                    <w:spacing w:before="40" w:after="40"/>
                  </w:pPr>
                  <w:r>
                    <w:t>Prototype</w:t>
                  </w:r>
                </w:p>
              </w:tc>
            </w:tr>
            <w:tr w:rsidR="00706A5D" w:rsidRPr="00C13EAB" w:rsidTr="00D611E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6A5D" w:rsidRPr="00C13EAB" w:rsidRDefault="00706A5D" w:rsidP="00706A5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Framework</w:t>
                  </w:r>
                </w:p>
              </w:tc>
              <w:tc>
                <w:tcPr>
                  <w:tcW w:w="1250" w:type="dxa"/>
                  <w:vAlign w:val="top"/>
                </w:tcPr>
                <w:p w:rsidR="00706A5D" w:rsidRPr="000F26B2" w:rsidRDefault="00706A5D" w:rsidP="00706A5D">
                  <w:pPr>
                    <w:spacing w:before="40" w:after="40"/>
                    <w:jc w:val="center"/>
                    <w:rPr>
                      <w:i/>
                    </w:rPr>
                  </w:pPr>
                  <w:r>
                    <w:t>03/07/2018</w:t>
                  </w:r>
                </w:p>
              </w:tc>
              <w:tc>
                <w:tcPr>
                  <w:tcW w:w="1606" w:type="dxa"/>
                  <w:vAlign w:val="top"/>
                </w:tcPr>
                <w:p w:rsidR="00706A5D" w:rsidRDefault="00706A5D" w:rsidP="00706A5D">
                  <w:pPr>
                    <w:spacing w:before="40" w:after="40"/>
                  </w:pPr>
                  <w:r>
                    <w:t>30%</w:t>
                  </w:r>
                </w:p>
              </w:tc>
              <w:tc>
                <w:tcPr>
                  <w:tcW w:w="2557" w:type="dxa"/>
                  <w:vAlign w:val="top"/>
                </w:tcPr>
                <w:p w:rsidR="00706A5D" w:rsidRPr="00C13EAB" w:rsidRDefault="00706A5D" w:rsidP="00706A5D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06A5D" w:rsidRPr="00C13EAB" w:rsidTr="00D611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6A5D" w:rsidRPr="00C13EAB" w:rsidRDefault="00706A5D" w:rsidP="00706A5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Coded Features</w:t>
                  </w:r>
                </w:p>
              </w:tc>
              <w:tc>
                <w:tcPr>
                  <w:tcW w:w="1250" w:type="dxa"/>
                  <w:vAlign w:val="top"/>
                </w:tcPr>
                <w:p w:rsidR="00706A5D" w:rsidRPr="000F26B2" w:rsidRDefault="00706A5D" w:rsidP="00706A5D">
                  <w:pPr>
                    <w:spacing w:before="40" w:after="40"/>
                    <w:jc w:val="center"/>
                    <w:rPr>
                      <w:i/>
                    </w:rPr>
                  </w:pPr>
                  <w:r>
                    <w:t>03/07/2018</w:t>
                  </w:r>
                </w:p>
              </w:tc>
              <w:tc>
                <w:tcPr>
                  <w:tcW w:w="1606" w:type="dxa"/>
                  <w:vAlign w:val="top"/>
                </w:tcPr>
                <w:p w:rsidR="00706A5D" w:rsidRDefault="00706A5D" w:rsidP="00706A5D">
                  <w:pPr>
                    <w:spacing w:before="40" w:after="40"/>
                  </w:pPr>
                  <w:r>
                    <w:t>20%</w:t>
                  </w:r>
                </w:p>
              </w:tc>
              <w:tc>
                <w:tcPr>
                  <w:tcW w:w="2557" w:type="dxa"/>
                  <w:vAlign w:val="top"/>
                </w:tcPr>
                <w:p w:rsidR="00706A5D" w:rsidRPr="00C13EAB" w:rsidRDefault="00706A5D" w:rsidP="00706A5D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06A5D" w:rsidRPr="00C13EAB" w:rsidTr="00D611E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6A5D" w:rsidRDefault="00706A5D" w:rsidP="00706A5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Database</w:t>
                  </w:r>
                </w:p>
              </w:tc>
              <w:tc>
                <w:tcPr>
                  <w:tcW w:w="1250" w:type="dxa"/>
                  <w:vAlign w:val="top"/>
                </w:tcPr>
                <w:p w:rsidR="00706A5D" w:rsidRPr="000F26B2" w:rsidRDefault="00706A5D" w:rsidP="00706A5D">
                  <w:pPr>
                    <w:spacing w:before="40" w:after="40"/>
                    <w:jc w:val="center"/>
                    <w:rPr>
                      <w:i/>
                    </w:rPr>
                  </w:pPr>
                  <w:r>
                    <w:t>03/07/2018</w:t>
                  </w:r>
                </w:p>
              </w:tc>
              <w:tc>
                <w:tcPr>
                  <w:tcW w:w="1606" w:type="dxa"/>
                  <w:vAlign w:val="top"/>
                </w:tcPr>
                <w:p w:rsidR="00706A5D" w:rsidRDefault="00706A5D" w:rsidP="00706A5D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706A5D" w:rsidRPr="00C13EAB" w:rsidRDefault="00706A5D" w:rsidP="00706A5D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D6695C"/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Default="00D6695C" w:rsidP="008F4C3C"/>
                <w:p w:rsidR="009346F9" w:rsidRDefault="009346F9" w:rsidP="008F4C3C"/>
                <w:p w:rsidR="009346F9" w:rsidRDefault="009346F9" w:rsidP="008F4C3C"/>
                <w:p w:rsidR="009346F9" w:rsidRPr="00D6695C" w:rsidRDefault="009346F9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706A5D" w:rsidP="002E63DC">
                  <w:pPr>
                    <w:spacing w:before="40" w:after="40"/>
                  </w:pPr>
                  <w:r>
                    <w:t>Print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706A5D" w:rsidP="002E63DC">
                  <w:pPr>
                    <w:spacing w:before="40" w:after="40"/>
                  </w:pPr>
                  <w:r>
                    <w:t>P30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706A5D" w:rsidP="002E63DC">
                  <w:pPr>
                    <w:spacing w:before="40" w:after="40"/>
                  </w:pPr>
                  <w:r>
                    <w:t>P21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706A5D" w:rsidP="002E63DC">
                  <w:pPr>
                    <w:spacing w:before="40" w:after="40"/>
                  </w:pPr>
                  <w:r>
                    <w:t>Progress Report</w:t>
                  </w: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8F4C3C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Default="00D6695C" w:rsidP="00D6695C"/>
                <w:bookmarkStart w:id="23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3"/>
                </w:p>
                <w:bookmarkStart w:id="24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4"/>
                </w:p>
                <w:bookmarkStart w:id="25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25"/>
                </w:p>
                <w:bookmarkStart w:id="26" w:name="Text23"/>
                <w:p w:rsidR="00D6695C" w:rsidRDefault="00F22B07" w:rsidP="00D611E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26"/>
                </w:p>
                <w:p w:rsidR="00D611E5" w:rsidRPr="00C13EAB" w:rsidRDefault="00D611E5" w:rsidP="00D611E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D611E5">
                    <w:t>Are all customer concerns being addressed successful?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F92A91" w:rsidP="00D6695C">
                  <w:r>
                    <w:t>Our team objectives for the next project s</w:t>
                  </w:r>
                  <w:r w:rsidR="00C37E2A">
                    <w:t>tatus report is to improve our currently documentation and diagrams and also to continue making the prototype</w:t>
                  </w:r>
                  <w:bookmarkStart w:id="27" w:name="_GoBack"/>
                  <w:bookmarkEnd w:id="27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Default="00D6695C" w:rsidP="008F4C3C"/>
                <w:bookmarkStart w:id="28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28"/>
                </w:p>
                <w:bookmarkStart w:id="29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29"/>
                </w:p>
                <w:bookmarkStart w:id="30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30"/>
                </w:p>
                <w:bookmarkStart w:id="31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31"/>
                </w:p>
                <w:bookmarkStart w:id="32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32"/>
                </w:p>
                <w:p w:rsidR="00D6695C" w:rsidRPr="00C13EAB" w:rsidRDefault="00F92A91" w:rsidP="00F92A9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F92A91">
                    <w:t>Quality Management Review.</w:t>
                  </w:r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706A5D" w:rsidP="003A1956">
      <w:pPr>
        <w:spacing w:before="240" w:after="240"/>
        <w:jc w:val="center"/>
      </w:pPr>
      <w:r>
        <w:pict>
          <v:shape id="_x0000_i1046" type="#_x0000_t75" style="width:6in;height:7.2pt" o:hrpct="0" o:hralign="center" o:hr="t">
            <v:imagedata r:id="rId8" o:title="BD10290_"/>
          </v:shape>
        </w:pict>
      </w:r>
    </w:p>
    <w:p w:rsidR="00D65703" w:rsidRDefault="00D65703" w:rsidP="003A1956">
      <w:pPr>
        <w:spacing w:before="240" w:after="240"/>
        <w:jc w:val="center"/>
      </w:pPr>
    </w:p>
    <w:p w:rsidR="00D65703" w:rsidRDefault="00D65703" w:rsidP="003A1956">
      <w:pPr>
        <w:spacing w:before="240" w:after="240"/>
        <w:jc w:val="center"/>
      </w:pPr>
    </w:p>
    <w:p w:rsidR="00D65703" w:rsidRDefault="00D65703" w:rsidP="003A1956">
      <w:pPr>
        <w:spacing w:before="240" w:after="240"/>
        <w:jc w:val="center"/>
      </w:pPr>
    </w:p>
    <w:p w:rsidR="00D65703" w:rsidRDefault="00D65703" w:rsidP="003A1956">
      <w:pPr>
        <w:spacing w:before="240" w:after="240"/>
        <w:jc w:val="center"/>
      </w:pP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3" w:name="_Toc527953323"/>
      <w:bookmarkStart w:id="34" w:name="_Toc67755745"/>
      <w:bookmarkStart w:id="35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6" w:name="_Toc527953324"/>
      <w:bookmarkEnd w:id="33"/>
      <w:r w:rsidR="00E37DB8" w:rsidRPr="00A951FF">
        <w:rPr>
          <w:sz w:val="26"/>
          <w:szCs w:val="26"/>
        </w:rPr>
        <w:t>PPROVALS</w:t>
      </w:r>
      <w:bookmarkEnd w:id="34"/>
      <w:bookmarkEnd w:id="35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8D7AEE">
        <w:t>Nares, Marc Anthony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8D7AEE">
        <w:t>Cabardo, Jayvee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160B81" w:rsidRDefault="00160B81" w:rsidP="00160B81"/>
    <w:p w:rsidR="003A1956" w:rsidRDefault="00706A5D" w:rsidP="003A1956">
      <w:pPr>
        <w:spacing w:before="240" w:after="240"/>
        <w:jc w:val="center"/>
      </w:pPr>
      <w:r>
        <w:pict>
          <v:shape id="_x0000_i1047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7" w:name="_Toc67755746"/>
      <w:bookmarkStart w:id="38" w:name="_Toc77392562"/>
      <w:r w:rsidRPr="00A951FF">
        <w:rPr>
          <w:sz w:val="26"/>
          <w:szCs w:val="26"/>
        </w:rPr>
        <w:lastRenderedPageBreak/>
        <w:t>APPENDICES</w:t>
      </w:r>
      <w:bookmarkEnd w:id="36"/>
      <w:bookmarkEnd w:id="37"/>
      <w:bookmarkEnd w:id="38"/>
    </w:p>
    <w:p w:rsidR="00C27667" w:rsidRDefault="00D7046C" w:rsidP="003A1956">
      <w:pPr>
        <w:pStyle w:val="Heading2"/>
        <w:spacing w:before="480" w:after="240"/>
      </w:pPr>
      <w:bookmarkStart w:id="39" w:name="_Toc67755747"/>
      <w:bookmarkStart w:id="40" w:name="_Toc77392563"/>
      <w:r>
        <w:t>Document Guidelines</w:t>
      </w:r>
      <w:bookmarkEnd w:id="39"/>
      <w:bookmarkEnd w:id="40"/>
    </w:p>
    <w:p w:rsidR="00160B81" w:rsidRPr="003A1956" w:rsidRDefault="00160B81" w:rsidP="00160B81">
      <w:pPr>
        <w:ind w:left="590"/>
        <w:rPr>
          <w:rFonts w:cs="Arial"/>
        </w:rPr>
      </w:pPr>
      <w:bookmarkStart w:id="41" w:name="Omitted"/>
      <w:bookmarkStart w:id="42" w:name="_Project_Charter_Document_Sections_O"/>
      <w:bookmarkStart w:id="43" w:name="_Project_Quality_Plan_Sections_Omitt"/>
      <w:bookmarkStart w:id="44" w:name="_Toc527953329"/>
      <w:bookmarkStart w:id="45" w:name="_Toc67755752"/>
      <w:bookmarkEnd w:id="41"/>
      <w:bookmarkEnd w:id="42"/>
      <w:bookmarkEnd w:id="43"/>
    </w:p>
    <w:p w:rsidR="002D5392" w:rsidRDefault="00C27667" w:rsidP="003A1956">
      <w:pPr>
        <w:pStyle w:val="Heading2"/>
        <w:spacing w:before="480" w:after="240"/>
      </w:pPr>
      <w:bookmarkStart w:id="46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44"/>
      <w:bookmarkEnd w:id="45"/>
      <w:bookmarkEnd w:id="46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706A5D" w:rsidP="003A1956">
      <w:pPr>
        <w:spacing w:before="240" w:after="240"/>
        <w:jc w:val="center"/>
      </w:pPr>
      <w:r>
        <w:pict>
          <v:shape id="_x0000_i1048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61E" w:rsidRDefault="007E661E">
      <w:r>
        <w:separator/>
      </w:r>
    </w:p>
  </w:endnote>
  <w:endnote w:type="continuationSeparator" w:id="0">
    <w:p w:rsidR="007E661E" w:rsidRDefault="007E6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AEE" w:rsidRPr="006E5963" w:rsidRDefault="008D7AEE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3F674A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706A5D">
      <w:rPr>
        <w:noProof/>
        <w:sz w:val="18"/>
        <w:szCs w:val="18"/>
      </w:rPr>
      <w:t>2/12/2018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AEE" w:rsidRPr="006E5963" w:rsidRDefault="008D7AEE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8D7AEE" w:rsidRPr="006E5963" w:rsidRDefault="008D7AEE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8D7AEE" w:rsidRPr="006E5963" w:rsidRDefault="008D7AEE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61E" w:rsidRDefault="007E661E">
      <w:r>
        <w:separator/>
      </w:r>
    </w:p>
  </w:footnote>
  <w:footnote w:type="continuationSeparator" w:id="0">
    <w:p w:rsidR="007E661E" w:rsidRDefault="007E66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AEE" w:rsidRPr="006E5963" w:rsidRDefault="008D7AEE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8D7AEE" w:rsidRPr="00D0286D" w:rsidRDefault="008D7AEE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C543B"/>
    <w:rsid w:val="000D40A2"/>
    <w:rsid w:val="000E2EEF"/>
    <w:rsid w:val="000F1BEC"/>
    <w:rsid w:val="000F26B2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C7ACC"/>
    <w:rsid w:val="001D1D6C"/>
    <w:rsid w:val="001D5979"/>
    <w:rsid w:val="001F7C2E"/>
    <w:rsid w:val="0020544A"/>
    <w:rsid w:val="00210D35"/>
    <w:rsid w:val="00216E76"/>
    <w:rsid w:val="00220045"/>
    <w:rsid w:val="00233C33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3F674A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003C"/>
    <w:rsid w:val="004F0EBB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06A5D"/>
    <w:rsid w:val="00725F8B"/>
    <w:rsid w:val="00730A6C"/>
    <w:rsid w:val="00732583"/>
    <w:rsid w:val="007400EE"/>
    <w:rsid w:val="007404EF"/>
    <w:rsid w:val="007407E0"/>
    <w:rsid w:val="00753386"/>
    <w:rsid w:val="00753473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E661E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D7AEE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22B05"/>
    <w:rsid w:val="009346F9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0892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37E2A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565E2"/>
    <w:rsid w:val="00D611E5"/>
    <w:rsid w:val="00D65703"/>
    <w:rsid w:val="00D6695C"/>
    <w:rsid w:val="00D7046C"/>
    <w:rsid w:val="00D738D8"/>
    <w:rsid w:val="00D762AF"/>
    <w:rsid w:val="00D86F61"/>
    <w:rsid w:val="00D87444"/>
    <w:rsid w:val="00D916B6"/>
    <w:rsid w:val="00DA061E"/>
    <w:rsid w:val="00DA18FA"/>
    <w:rsid w:val="00DA3485"/>
    <w:rsid w:val="00DA60B8"/>
    <w:rsid w:val="00DB7E33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2A9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B1E33D"/>
  <w15:docId w15:val="{4BD2B79C-B61D-42BE-9735-D3B1F97C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0F2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0</TotalTime>
  <Pages>7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Windows User</cp:lastModifiedBy>
  <cp:revision>2</cp:revision>
  <cp:lastPrinted>2004-07-12T06:29:00Z</cp:lastPrinted>
  <dcterms:created xsi:type="dcterms:W3CDTF">2018-02-12T06:58:00Z</dcterms:created>
  <dcterms:modified xsi:type="dcterms:W3CDTF">2018-02-12T06:58:00Z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